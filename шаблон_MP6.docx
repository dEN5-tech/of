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034"/>
        <w:gridCol w:w="1801"/>
        <w:gridCol w:w="425"/>
        <w:gridCol w:w="142"/>
        <w:gridCol w:w="1842"/>
        <w:gridCol w:w="2234"/>
      </w:tblGrid>
      <w:tr w:rsidR="00257278" w:rsidRPr="00257278" w14:paraId="54D442C1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9F3EBB" w14:textId="77777777" w:rsidR="00257278" w:rsidRPr="00257278" w:rsidRDefault="00257278" w:rsidP="00991F3D">
            <w:pPr>
              <w:pStyle w:val="ab"/>
              <w:spacing w:line="240" w:lineRule="auto"/>
              <w:jc w:val="center"/>
              <w:rPr>
                <w:rFonts w:cs="Times New Roman"/>
                <w:bCs/>
                <w:sz w:val="24"/>
              </w:rPr>
            </w:pPr>
            <w:r w:rsidRPr="00257278">
              <w:rPr>
                <w:rFonts w:cs="Times New Roman"/>
                <w:bCs/>
                <w:sz w:val="24"/>
              </w:rPr>
              <w:t>ДЕПАРТАМЕНТ ОБРАЗОВАНИЯ ИВАНОВСКОЙ ОБЛАСТИ</w:t>
            </w:r>
          </w:p>
          <w:p w14:paraId="383664CD" w14:textId="77777777" w:rsidR="00257278" w:rsidRPr="00257278" w:rsidRDefault="00257278" w:rsidP="00991F3D">
            <w:pPr>
              <w:pStyle w:val="ab"/>
              <w:spacing w:line="240" w:lineRule="auto"/>
              <w:ind w:firstLine="0"/>
              <w:jc w:val="center"/>
              <w:rPr>
                <w:rFonts w:cs="Times New Roman"/>
                <w:bCs/>
                <w:sz w:val="24"/>
              </w:rPr>
            </w:pPr>
            <w:r w:rsidRPr="00257278">
              <w:rPr>
                <w:rFonts w:cs="Times New Roman"/>
                <w:bCs/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19C5D049" w14:textId="77777777" w:rsidR="00257278" w:rsidRPr="00257278" w:rsidRDefault="00257278" w:rsidP="00991F3D">
            <w:pPr>
              <w:pStyle w:val="ab"/>
              <w:spacing w:line="240" w:lineRule="auto"/>
              <w:jc w:val="center"/>
              <w:rPr>
                <w:rFonts w:cs="Times New Roman"/>
                <w:bCs/>
              </w:rPr>
            </w:pPr>
            <w:r w:rsidRPr="00257278">
              <w:rPr>
                <w:rFonts w:cs="Times New Roman"/>
                <w:bCs/>
                <w:sz w:val="24"/>
              </w:rPr>
              <w:t>«Ивановский промышленно-экономический колледж»</w:t>
            </w:r>
          </w:p>
        </w:tc>
      </w:tr>
      <w:tr w:rsidR="00257278" w:rsidRPr="00257278" w14:paraId="3D451F8D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11D5D4" w14:textId="77777777" w:rsidR="00257278" w:rsidRPr="00257278" w:rsidRDefault="00257278" w:rsidP="00991F3D">
            <w:pPr>
              <w:pStyle w:val="ab"/>
              <w:spacing w:line="240" w:lineRule="auto"/>
              <w:jc w:val="center"/>
              <w:rPr>
                <w:rFonts w:cs="Times New Roman"/>
                <w:bCs/>
              </w:rPr>
            </w:pPr>
          </w:p>
        </w:tc>
      </w:tr>
      <w:tr w:rsidR="00257278" w:rsidRPr="00257278" w14:paraId="43A9D651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D82FAE" w14:textId="77777777" w:rsidR="00257278" w:rsidRPr="00257278" w:rsidRDefault="00257278" w:rsidP="00991F3D">
            <w:pPr>
              <w:pStyle w:val="ab"/>
              <w:spacing w:line="240" w:lineRule="auto"/>
              <w:jc w:val="center"/>
              <w:rPr>
                <w:rFonts w:cs="Times New Roman"/>
                <w:bCs/>
              </w:rPr>
            </w:pPr>
          </w:p>
        </w:tc>
      </w:tr>
      <w:tr w:rsidR="00257278" w:rsidRPr="00257278" w14:paraId="7235E2E9" w14:textId="77777777" w:rsidTr="00991F3D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8FAC6D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6CAFB" w14:textId="77777777" w:rsidR="00257278" w:rsidRPr="00257278" w:rsidRDefault="00257278" w:rsidP="00991F3D">
            <w:pPr>
              <w:pStyle w:val="ab"/>
              <w:spacing w:line="240" w:lineRule="auto"/>
              <w:ind w:firstLine="0"/>
              <w:rPr>
                <w:rFonts w:cs="Times New Roman"/>
                <w:bCs/>
              </w:rPr>
            </w:pPr>
          </w:p>
        </w:tc>
      </w:tr>
      <w:tr w:rsidR="00257278" w:rsidRPr="00257278" w14:paraId="7E184338" w14:textId="77777777" w:rsidTr="00991F3D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4EFBC9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DFA4E" w14:textId="77777777" w:rsidR="00257278" w:rsidRPr="00257278" w:rsidRDefault="00257278" w:rsidP="00991F3D">
            <w:pPr>
              <w:pStyle w:val="ab"/>
              <w:spacing w:line="240" w:lineRule="auto"/>
              <w:ind w:firstLine="0"/>
              <w:rPr>
                <w:rFonts w:cs="Times New Roman"/>
                <w:bCs/>
              </w:rPr>
            </w:pPr>
          </w:p>
        </w:tc>
      </w:tr>
      <w:tr w:rsidR="00257278" w:rsidRPr="00257278" w14:paraId="1F7FBCD5" w14:textId="77777777" w:rsidTr="00991F3D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D7C717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D67B2" w14:textId="77777777" w:rsidR="00257278" w:rsidRPr="00257278" w:rsidRDefault="00257278" w:rsidP="00991F3D">
            <w:pPr>
              <w:pStyle w:val="ab"/>
              <w:spacing w:line="240" w:lineRule="auto"/>
              <w:ind w:firstLine="0"/>
              <w:rPr>
                <w:rFonts w:cs="Times New Roman"/>
                <w:bCs/>
              </w:rPr>
            </w:pPr>
          </w:p>
        </w:tc>
      </w:tr>
      <w:tr w:rsidR="00257278" w:rsidRPr="00257278" w14:paraId="731C7C93" w14:textId="77777777" w:rsidTr="00991F3D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7BEE75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779F05" w14:textId="77777777" w:rsidR="00257278" w:rsidRPr="00257278" w:rsidRDefault="00257278" w:rsidP="00991F3D">
            <w:pPr>
              <w:pStyle w:val="ab"/>
              <w:spacing w:line="240" w:lineRule="auto"/>
              <w:ind w:firstLine="0"/>
              <w:rPr>
                <w:rFonts w:cs="Times New Roman"/>
                <w:bCs/>
              </w:rPr>
            </w:pPr>
          </w:p>
        </w:tc>
      </w:tr>
      <w:tr w:rsidR="00257278" w:rsidRPr="00257278" w14:paraId="15780294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6E40A9D" w14:textId="77777777" w:rsidR="00257278" w:rsidRPr="00257278" w:rsidRDefault="00257278" w:rsidP="00991F3D">
            <w:pPr>
              <w:pStyle w:val="ab"/>
              <w:spacing w:line="240" w:lineRule="auto"/>
              <w:ind w:firstLine="0"/>
              <w:rPr>
                <w:rFonts w:cs="Times New Roman"/>
                <w:bCs/>
              </w:rPr>
            </w:pPr>
          </w:p>
        </w:tc>
      </w:tr>
      <w:tr w:rsidR="00257278" w:rsidRPr="00257278" w14:paraId="17348730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8079D91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</w:tr>
      <w:tr w:rsidR="00257278" w:rsidRPr="00257278" w14:paraId="21F36A19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533092A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</w:tr>
      <w:tr w:rsidR="00257278" w:rsidRPr="00257278" w14:paraId="58EE4F80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3A12C2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</w:tr>
      <w:tr w:rsidR="00257278" w:rsidRPr="00257278" w14:paraId="6F5DFC1B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6CD617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</w:tr>
      <w:tr w:rsidR="00257278" w:rsidRPr="00257278" w14:paraId="4DC9B4D6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39D8A27" w14:textId="77777777" w:rsidR="00257278" w:rsidRPr="00D6319F" w:rsidRDefault="00257278" w:rsidP="00991F3D">
            <w:pPr>
              <w:pStyle w:val="ab"/>
              <w:spacing w:line="240" w:lineRule="auto"/>
              <w:jc w:val="center"/>
              <w:rPr>
                <w:rFonts w:cs="Times New Roman"/>
                <w:b/>
                <w:sz w:val="44"/>
                <w:szCs w:val="44"/>
                <w:highlight w:val="yellow"/>
              </w:rPr>
            </w:pPr>
            <w:r w:rsidRPr="00D6319F">
              <w:rPr>
                <w:rFonts w:cs="Times New Roman"/>
                <w:b/>
                <w:sz w:val="44"/>
                <w:szCs w:val="44"/>
                <w:highlight w:val="yellow"/>
              </w:rPr>
              <w:t>КУРСОВОЙ ПРОЕКТ</w:t>
            </w:r>
          </w:p>
        </w:tc>
      </w:tr>
      <w:tr w:rsidR="00257278" w:rsidRPr="00257278" w14:paraId="6FE369ED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2B5833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/>
              </w:rPr>
            </w:pPr>
          </w:p>
        </w:tc>
      </w:tr>
      <w:tr w:rsidR="00257278" w:rsidRPr="00257278" w14:paraId="424938D4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2639B4B" w14:textId="77777777" w:rsidR="00257278" w:rsidRPr="00D6319F" w:rsidRDefault="00257278" w:rsidP="00991F3D">
            <w:pPr>
              <w:pStyle w:val="ab"/>
              <w:spacing w:line="240" w:lineRule="auto"/>
              <w:jc w:val="center"/>
              <w:rPr>
                <w:rFonts w:cs="Times New Roman"/>
                <w:b/>
                <w:sz w:val="36"/>
                <w:szCs w:val="36"/>
                <w:highlight w:val="yellow"/>
              </w:rPr>
            </w:pPr>
            <w:r w:rsidRPr="00D6319F">
              <w:rPr>
                <w:rFonts w:cs="Times New Roman"/>
                <w:b/>
                <w:sz w:val="36"/>
                <w:szCs w:val="36"/>
                <w:highlight w:val="yellow"/>
              </w:rPr>
              <w:t>Разработка мобильного приложения для изучения азбуки Морзе</w:t>
            </w:r>
          </w:p>
        </w:tc>
      </w:tr>
      <w:tr w:rsidR="00257278" w:rsidRPr="00257278" w14:paraId="7C1C3330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15F9C8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</w:tr>
      <w:tr w:rsidR="00257278" w:rsidRPr="00257278" w14:paraId="3F085A4B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E4A7DB" w14:textId="77777777" w:rsidR="00257278" w:rsidRPr="00257278" w:rsidRDefault="00257278" w:rsidP="00991F3D">
            <w:pPr>
              <w:pStyle w:val="ab"/>
              <w:spacing w:line="240" w:lineRule="auto"/>
              <w:jc w:val="center"/>
              <w:rPr>
                <w:rFonts w:cs="Times New Roman"/>
                <w:bCs/>
              </w:rPr>
            </w:pPr>
            <w:r w:rsidRPr="00257278">
              <w:rPr>
                <w:rFonts w:cs="Times New Roman"/>
                <w:bCs/>
                <w:szCs w:val="28"/>
              </w:rPr>
              <w:t xml:space="preserve">ИВПЭК. 09.02.07. </w:t>
            </w:r>
            <w:r w:rsidRPr="00D6319F">
              <w:rPr>
                <w:rFonts w:cs="Times New Roman"/>
                <w:bCs/>
                <w:szCs w:val="28"/>
                <w:highlight w:val="yellow"/>
              </w:rPr>
              <w:t>23</w:t>
            </w:r>
          </w:p>
        </w:tc>
      </w:tr>
      <w:tr w:rsidR="00257278" w:rsidRPr="00257278" w14:paraId="55913346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E7CD201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</w:tr>
      <w:tr w:rsidR="00257278" w:rsidRPr="00257278" w14:paraId="5951A128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E68E623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</w:tr>
      <w:tr w:rsidR="00257278" w:rsidRPr="00257278" w14:paraId="450B603D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A07092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</w:tr>
      <w:tr w:rsidR="00257278" w:rsidRPr="00257278" w14:paraId="7183D80F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77DDC6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</w:tr>
      <w:tr w:rsidR="00257278" w:rsidRPr="00257278" w14:paraId="4E0FA124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049D33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</w:tr>
      <w:tr w:rsidR="00257278" w:rsidRPr="00257278" w14:paraId="090BD5B6" w14:textId="77777777" w:rsidTr="00991F3D"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5C655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  <w:tc>
          <w:tcPr>
            <w:tcW w:w="2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68612" w14:textId="77777777" w:rsidR="00257278" w:rsidRPr="00257278" w:rsidRDefault="00257278" w:rsidP="00991F3D">
            <w:pPr>
              <w:pStyle w:val="ab"/>
              <w:spacing w:line="24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257278">
              <w:rPr>
                <w:rFonts w:cs="Times New Roman"/>
                <w:bCs/>
                <w:sz w:val="24"/>
                <w:szCs w:val="24"/>
              </w:rPr>
              <w:t>Специальность: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21630" w14:textId="77777777" w:rsidR="00257278" w:rsidRPr="00257278" w:rsidRDefault="00257278" w:rsidP="00991F3D">
            <w:pPr>
              <w:pStyle w:val="ab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257278">
              <w:rPr>
                <w:rFonts w:cs="Times New Roman"/>
                <w:bCs/>
                <w:sz w:val="24"/>
                <w:szCs w:val="24"/>
              </w:rPr>
              <w:t xml:space="preserve">09.02.07 Информационные системы и программирование, </w:t>
            </w:r>
          </w:p>
          <w:p w14:paraId="6D5A0B5F" w14:textId="77777777" w:rsidR="00257278" w:rsidRPr="00257278" w:rsidRDefault="00257278" w:rsidP="00991F3D">
            <w:pPr>
              <w:pStyle w:val="ab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257278">
              <w:rPr>
                <w:rFonts w:cs="Times New Roman"/>
                <w:bCs/>
                <w:sz w:val="24"/>
                <w:szCs w:val="24"/>
              </w:rPr>
              <w:t>базовая подготовка</w:t>
            </w:r>
          </w:p>
          <w:p w14:paraId="327336D8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57278" w:rsidRPr="00257278" w14:paraId="2B15D4C7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6126768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57278" w:rsidRPr="00257278" w14:paraId="6A91533D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90A184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57278" w:rsidRPr="00257278" w14:paraId="1E830499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43348F6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57278" w:rsidRPr="00257278" w14:paraId="6E2B55ED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542565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57278" w:rsidRPr="00257278" w14:paraId="159EA92D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8C54D2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57278" w:rsidRPr="00257278" w14:paraId="12CFB83D" w14:textId="77777777" w:rsidTr="00991F3D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CCCF42" w14:textId="77777777" w:rsidR="00257278" w:rsidRPr="00257278" w:rsidRDefault="00257278" w:rsidP="00991F3D">
            <w:pPr>
              <w:pStyle w:val="ab"/>
              <w:spacing w:line="24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257278">
              <w:rPr>
                <w:rFonts w:cs="Times New Roman"/>
                <w:bCs/>
                <w:sz w:val="24"/>
                <w:szCs w:val="24"/>
              </w:rPr>
              <w:t>Руководитель курсового проекта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right w:val="nil"/>
            </w:tcBorders>
          </w:tcPr>
          <w:p w14:paraId="0637DB64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27E83897" w14:textId="77777777" w:rsidR="00257278" w:rsidRPr="00D6319F" w:rsidRDefault="00D6319F" w:rsidP="00991F3D">
            <w:pPr>
              <w:pStyle w:val="ab"/>
              <w:spacing w:line="240" w:lineRule="auto"/>
              <w:ind w:firstLine="0"/>
              <w:rPr>
                <w:rFonts w:cs="Times New Roman"/>
                <w:bCs/>
                <w:sz w:val="24"/>
                <w:highlight w:val="yellow"/>
              </w:rPr>
            </w:pPr>
            <w:r w:rsidRPr="00D6319F">
              <w:rPr>
                <w:rFonts w:cs="Times New Roman"/>
                <w:bCs/>
                <w:sz w:val="24"/>
                <w:highlight w:val="yellow"/>
              </w:rPr>
              <w:t>И</w:t>
            </w:r>
            <w:r w:rsidRPr="00D6319F">
              <w:rPr>
                <w:rFonts w:cs="Times New Roman"/>
                <w:bCs/>
                <w:sz w:val="24"/>
                <w:highlight w:val="yellow"/>
                <w:lang w:val="en-US"/>
              </w:rPr>
              <w:t>.</w:t>
            </w:r>
            <w:r w:rsidRPr="00D6319F">
              <w:rPr>
                <w:rFonts w:cs="Times New Roman"/>
                <w:bCs/>
                <w:sz w:val="24"/>
                <w:highlight w:val="yellow"/>
              </w:rPr>
              <w:t>О</w:t>
            </w:r>
            <w:r w:rsidRPr="00D6319F">
              <w:rPr>
                <w:rFonts w:cs="Times New Roman"/>
                <w:bCs/>
                <w:sz w:val="24"/>
                <w:highlight w:val="yellow"/>
                <w:lang w:val="en-US"/>
              </w:rPr>
              <w:t>.</w:t>
            </w:r>
            <w:r w:rsidRPr="00D6319F">
              <w:rPr>
                <w:rFonts w:cs="Times New Roman"/>
                <w:bCs/>
                <w:sz w:val="24"/>
                <w:highlight w:val="yellow"/>
              </w:rPr>
              <w:t xml:space="preserve"> Фамилия</w:t>
            </w:r>
          </w:p>
        </w:tc>
      </w:tr>
      <w:tr w:rsidR="00257278" w:rsidRPr="00257278" w14:paraId="44D2D5CD" w14:textId="77777777" w:rsidTr="00991F3D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DBBA03" w14:textId="77777777" w:rsidR="00257278" w:rsidRPr="00257278" w:rsidRDefault="00257278" w:rsidP="00991F3D">
            <w:pPr>
              <w:pStyle w:val="ab"/>
              <w:spacing w:line="240" w:lineRule="auto"/>
              <w:ind w:firstLine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257278">
              <w:rPr>
                <w:rFonts w:cs="Times New Roman"/>
                <w:bCs/>
                <w:sz w:val="24"/>
                <w:szCs w:val="24"/>
              </w:rPr>
              <w:t>Выполнил обучающийся группы 407а</w:t>
            </w: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197BEFFA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42B214C0" w14:textId="77777777" w:rsidR="00257278" w:rsidRPr="00257278" w:rsidRDefault="00257278" w:rsidP="00991F3D">
            <w:pPr>
              <w:pStyle w:val="ab"/>
              <w:spacing w:line="240" w:lineRule="auto"/>
              <w:ind w:firstLine="0"/>
              <w:rPr>
                <w:rFonts w:cs="Times New Roman"/>
                <w:bCs/>
                <w:sz w:val="24"/>
              </w:rPr>
            </w:pPr>
            <w:r w:rsidRPr="00C21F8E">
              <w:rPr>
                <w:rFonts w:cs="Times New Roman"/>
                <w:bCs/>
                <w:sz w:val="24"/>
                <w:highlight w:val="yellow"/>
              </w:rPr>
              <w:t>И.Д. Науменко</w:t>
            </w:r>
            <w:r w:rsidRPr="00257278">
              <w:rPr>
                <w:rFonts w:cs="Times New Roman"/>
                <w:bCs/>
                <w:sz w:val="24"/>
              </w:rPr>
              <w:t xml:space="preserve"> </w:t>
            </w:r>
          </w:p>
        </w:tc>
      </w:tr>
      <w:tr w:rsidR="00257278" w:rsidRPr="00257278" w14:paraId="4CD71214" w14:textId="77777777" w:rsidTr="00991F3D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610152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0F7C9D8E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3AB5003E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Cs w:val="24"/>
              </w:rPr>
            </w:pPr>
          </w:p>
        </w:tc>
      </w:tr>
      <w:tr w:rsidR="00257278" w:rsidRPr="00257278" w14:paraId="57DED592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DD7503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57278" w:rsidRPr="00257278" w14:paraId="0C700376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B42805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57278" w:rsidRPr="00257278" w14:paraId="2E374FD8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418FD2" w14:textId="77777777" w:rsidR="00257278" w:rsidRPr="00257278" w:rsidRDefault="00257278" w:rsidP="00991F3D">
            <w:pPr>
              <w:pStyle w:val="ab"/>
              <w:spacing w:line="24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257278">
              <w:rPr>
                <w:rFonts w:cs="Times New Roman"/>
                <w:bCs/>
                <w:sz w:val="24"/>
                <w:szCs w:val="24"/>
              </w:rPr>
              <w:t>Курсовой проект выполнен и защищен с оценкой__________________________________</w:t>
            </w:r>
          </w:p>
        </w:tc>
      </w:tr>
      <w:tr w:rsidR="00257278" w:rsidRPr="00257278" w14:paraId="3F375726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FEE22B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57278" w:rsidRPr="00257278" w14:paraId="18BC5369" w14:textId="77777777" w:rsidTr="00991F3D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172A3D" w14:textId="77777777" w:rsidR="00257278" w:rsidRPr="00257278" w:rsidRDefault="00257278" w:rsidP="00991F3D">
            <w:pPr>
              <w:pStyle w:val="ab"/>
              <w:spacing w:line="24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257278">
              <w:rPr>
                <w:rFonts w:cs="Times New Roman"/>
                <w:bCs/>
                <w:sz w:val="24"/>
                <w:szCs w:val="24"/>
              </w:rPr>
              <w:t>«</w:t>
            </w:r>
            <w:r w:rsidRPr="00257278">
              <w:rPr>
                <w:rFonts w:cs="Times New Roman"/>
                <w:bCs/>
                <w:sz w:val="24"/>
                <w:szCs w:val="24"/>
                <w:u w:val="single"/>
              </w:rPr>
              <w:t>___</w:t>
            </w:r>
            <w:r w:rsidRPr="00257278">
              <w:rPr>
                <w:rFonts w:cs="Times New Roman"/>
                <w:bCs/>
                <w:sz w:val="24"/>
                <w:szCs w:val="24"/>
              </w:rPr>
              <w:t>»</w:t>
            </w:r>
            <w:r w:rsidRPr="00257278">
              <w:rPr>
                <w:rFonts w:cs="Times New Roman"/>
                <w:bCs/>
                <w:sz w:val="24"/>
                <w:szCs w:val="24"/>
                <w:u w:val="single"/>
              </w:rPr>
              <w:t xml:space="preserve"> ________________</w:t>
            </w:r>
            <w:r w:rsidRPr="00257278">
              <w:rPr>
                <w:rFonts w:cs="Times New Roman"/>
                <w:bCs/>
                <w:sz w:val="24"/>
                <w:szCs w:val="24"/>
              </w:rPr>
              <w:t xml:space="preserve"> 202</w:t>
            </w:r>
            <w:r w:rsidR="007B0D76">
              <w:rPr>
                <w:rFonts w:cs="Times New Roman"/>
                <w:bCs/>
                <w:sz w:val="24"/>
                <w:szCs w:val="24"/>
              </w:rPr>
              <w:t>5</w:t>
            </w:r>
            <w:r w:rsidRPr="00257278">
              <w:rPr>
                <w:rFonts w:cs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257278" w:rsidRPr="00257278" w14:paraId="7A0FA01D" w14:textId="77777777" w:rsidTr="00991F3D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BD8902E" w14:textId="77777777" w:rsidR="00257278" w:rsidRPr="00257278" w:rsidRDefault="00257278" w:rsidP="00991F3D">
            <w:pPr>
              <w:pStyle w:val="ab"/>
              <w:spacing w:line="240" w:lineRule="auto"/>
              <w:ind w:firstLine="0"/>
              <w:rPr>
                <w:rFonts w:cs="Times New Roman"/>
                <w:bCs/>
              </w:rPr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1FEE8F" w14:textId="77777777" w:rsidR="00257278" w:rsidRPr="00257278" w:rsidRDefault="00257278" w:rsidP="00991F3D">
            <w:pPr>
              <w:pStyle w:val="ab"/>
              <w:tabs>
                <w:tab w:val="left" w:pos="4959"/>
              </w:tabs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57278" w:rsidRPr="00257278" w14:paraId="468A3445" w14:textId="77777777" w:rsidTr="00991F3D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7E7345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18E5EC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0396FFE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Cs w:val="24"/>
              </w:rPr>
            </w:pPr>
          </w:p>
        </w:tc>
      </w:tr>
      <w:tr w:rsidR="00257278" w:rsidRPr="00257278" w14:paraId="31C398D5" w14:textId="77777777" w:rsidTr="00991F3D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042278" w14:textId="77777777" w:rsidR="00257278" w:rsidRPr="00257278" w:rsidRDefault="00257278" w:rsidP="00991F3D">
            <w:pPr>
              <w:pStyle w:val="ab"/>
              <w:spacing w:line="24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AB228C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C591D3D" w14:textId="77777777" w:rsidR="00257278" w:rsidRPr="00257278" w:rsidRDefault="00257278" w:rsidP="00991F3D">
            <w:pPr>
              <w:pStyle w:val="ab"/>
              <w:spacing w:line="240" w:lineRule="auto"/>
              <w:ind w:firstLine="0"/>
              <w:rPr>
                <w:rFonts w:cs="Times New Roman"/>
                <w:bCs/>
                <w:highlight w:val="yellow"/>
              </w:rPr>
            </w:pPr>
          </w:p>
        </w:tc>
      </w:tr>
      <w:tr w:rsidR="00257278" w:rsidRPr="00257278" w14:paraId="791B0FB8" w14:textId="77777777" w:rsidTr="00991F3D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7CAFDF8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DDDBA" w14:textId="77777777" w:rsidR="00257278" w:rsidRPr="00D6319F" w:rsidRDefault="00257278" w:rsidP="00991F3D">
            <w:pPr>
              <w:pStyle w:val="ab"/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257278">
              <w:rPr>
                <w:rFonts w:cs="Times New Roman"/>
                <w:bCs/>
                <w:sz w:val="24"/>
                <w:szCs w:val="24"/>
              </w:rPr>
              <w:t>Иваново 202</w:t>
            </w:r>
            <w:r w:rsidR="007B0D76">
              <w:rPr>
                <w:rFonts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4AFD8C0" w14:textId="77777777" w:rsidR="00257278" w:rsidRPr="00257278" w:rsidRDefault="00257278" w:rsidP="00991F3D">
            <w:pPr>
              <w:pStyle w:val="ab"/>
              <w:spacing w:line="240" w:lineRule="auto"/>
              <w:rPr>
                <w:rFonts w:cs="Times New Roman"/>
                <w:bCs/>
              </w:rPr>
            </w:pPr>
          </w:p>
        </w:tc>
      </w:tr>
    </w:tbl>
    <w:p w14:paraId="1E370693" w14:textId="77777777" w:rsidR="00257278" w:rsidRPr="00257278" w:rsidRDefault="00257278" w:rsidP="00257278">
      <w:pPr>
        <w:rPr>
          <w:rFonts w:ascii="Times New Roman" w:hAnsi="Times New Roman" w:cs="Times New Roman"/>
          <w:bCs/>
        </w:rPr>
        <w:sectPr w:rsidR="00257278" w:rsidRPr="00257278" w:rsidSect="0010584D">
          <w:headerReference w:type="default" r:id="rId8"/>
          <w:footerReference w:type="first" r:id="rId9"/>
          <w:pgSz w:w="11906" w:h="16838"/>
          <w:pgMar w:top="709" w:right="850" w:bottom="1134" w:left="851" w:header="708" w:footer="709" w:gutter="0"/>
          <w:cols w:space="708"/>
          <w:docGrid w:linePitch="360"/>
        </w:sectPr>
      </w:pPr>
    </w:p>
    <w:sdt>
      <w:sdtPr>
        <w:rPr>
          <w:rFonts w:asciiTheme="minorHAnsi" w:hAnsiTheme="minorHAnsi" w:cstheme="minorBidi"/>
          <w:bCs/>
          <w:sz w:val="22"/>
          <w:szCs w:val="22"/>
        </w:rPr>
        <w:id w:val="1785068755"/>
        <w:docPartObj>
          <w:docPartGallery w:val="Table of Contents"/>
          <w:docPartUnique/>
        </w:docPartObj>
      </w:sdtPr>
      <w:sdtEndPr/>
      <w:sdtContent>
        <w:p w14:paraId="4003EB47" w14:textId="77777777" w:rsidR="00257278" w:rsidRPr="00257278" w:rsidRDefault="00257278" w:rsidP="00257278">
          <w:pPr>
            <w:pStyle w:val="11"/>
            <w:ind w:left="426" w:hanging="426"/>
            <w:rPr>
              <w:bCs/>
            </w:rPr>
          </w:pPr>
          <w:r w:rsidRPr="00257278">
            <w:rPr>
              <w:bCs/>
            </w:rPr>
            <w:t>Содержание</w:t>
          </w:r>
        </w:p>
        <w:p w14:paraId="7165CD45" w14:textId="77777777" w:rsidR="00257278" w:rsidRPr="00257278" w:rsidRDefault="00257278" w:rsidP="00257278">
          <w:pPr>
            <w:pStyle w:val="11"/>
            <w:jc w:val="both"/>
            <w:rPr>
              <w:bCs/>
            </w:rPr>
          </w:pPr>
        </w:p>
        <w:p w14:paraId="6980BF08" w14:textId="77777777" w:rsidR="0028177F" w:rsidRDefault="0025727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257278">
            <w:rPr>
              <w:bCs/>
            </w:rPr>
            <w:fldChar w:fldCharType="begin"/>
          </w:r>
          <w:r w:rsidRPr="00257278">
            <w:rPr>
              <w:bCs/>
            </w:rPr>
            <w:instrText xml:space="preserve"> TOC \o "1-3" \h \z \u </w:instrText>
          </w:r>
          <w:r w:rsidRPr="00257278">
            <w:rPr>
              <w:bCs/>
            </w:rPr>
            <w:fldChar w:fldCharType="separate"/>
          </w:r>
          <w:hyperlink w:anchor="_Toc191828683" w:history="1">
            <w:r w:rsidR="0028177F" w:rsidRPr="00BF1A22">
              <w:rPr>
                <w:rStyle w:val="ad"/>
              </w:rPr>
              <w:t>Введение</w:t>
            </w:r>
            <w:r w:rsidR="0028177F">
              <w:rPr>
                <w:webHidden/>
              </w:rPr>
              <w:tab/>
            </w:r>
            <w:r w:rsidR="0028177F">
              <w:rPr>
                <w:webHidden/>
              </w:rPr>
              <w:fldChar w:fldCharType="begin"/>
            </w:r>
            <w:r w:rsidR="0028177F">
              <w:rPr>
                <w:webHidden/>
              </w:rPr>
              <w:instrText xml:space="preserve"> PAGEREF _Toc191828683 \h </w:instrText>
            </w:r>
            <w:r w:rsidR="0028177F">
              <w:rPr>
                <w:webHidden/>
              </w:rPr>
            </w:r>
            <w:r w:rsidR="0028177F">
              <w:rPr>
                <w:webHidden/>
              </w:rPr>
              <w:fldChar w:fldCharType="separate"/>
            </w:r>
            <w:r w:rsidR="0028177F">
              <w:rPr>
                <w:webHidden/>
              </w:rPr>
              <w:t>4</w:t>
            </w:r>
            <w:r w:rsidR="0028177F">
              <w:rPr>
                <w:webHidden/>
              </w:rPr>
              <w:fldChar w:fldCharType="end"/>
            </w:r>
          </w:hyperlink>
        </w:p>
        <w:p w14:paraId="0B2D9690" w14:textId="77777777" w:rsidR="0028177F" w:rsidRDefault="00CB44C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1828684" w:history="1">
            <w:r w:rsidR="0028177F" w:rsidRPr="00BF1A22">
              <w:rPr>
                <w:rStyle w:val="ad"/>
              </w:rPr>
              <w:t>1 Концептуальное проектирование</w:t>
            </w:r>
            <w:r w:rsidR="0028177F">
              <w:rPr>
                <w:webHidden/>
              </w:rPr>
              <w:tab/>
            </w:r>
            <w:r w:rsidR="0028177F">
              <w:rPr>
                <w:webHidden/>
              </w:rPr>
              <w:fldChar w:fldCharType="begin"/>
            </w:r>
            <w:r w:rsidR="0028177F">
              <w:rPr>
                <w:webHidden/>
              </w:rPr>
              <w:instrText xml:space="preserve"> PAGEREF _Toc191828684 \h </w:instrText>
            </w:r>
            <w:r w:rsidR="0028177F">
              <w:rPr>
                <w:webHidden/>
              </w:rPr>
            </w:r>
            <w:r w:rsidR="0028177F">
              <w:rPr>
                <w:webHidden/>
              </w:rPr>
              <w:fldChar w:fldCharType="separate"/>
            </w:r>
            <w:r w:rsidR="0028177F">
              <w:rPr>
                <w:webHidden/>
              </w:rPr>
              <w:t>5</w:t>
            </w:r>
            <w:r w:rsidR="0028177F">
              <w:rPr>
                <w:webHidden/>
              </w:rPr>
              <w:fldChar w:fldCharType="end"/>
            </w:r>
          </w:hyperlink>
        </w:p>
        <w:p w14:paraId="6EF5C111" w14:textId="77777777" w:rsidR="0028177F" w:rsidRDefault="00CB44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28685" w:history="1">
            <w:r w:rsidR="0028177F" w:rsidRPr="00BF1A22">
              <w:rPr>
                <w:rStyle w:val="ad"/>
                <w:noProof/>
              </w:rPr>
              <w:t>1.1 Теоретический вопрос</w:t>
            </w:r>
            <w:r w:rsidR="0028177F">
              <w:rPr>
                <w:noProof/>
                <w:webHidden/>
              </w:rPr>
              <w:tab/>
            </w:r>
            <w:r w:rsidR="0028177F">
              <w:rPr>
                <w:noProof/>
                <w:webHidden/>
              </w:rPr>
              <w:fldChar w:fldCharType="begin"/>
            </w:r>
            <w:r w:rsidR="0028177F">
              <w:rPr>
                <w:noProof/>
                <w:webHidden/>
              </w:rPr>
              <w:instrText xml:space="preserve"> PAGEREF _Toc191828685 \h </w:instrText>
            </w:r>
            <w:r w:rsidR="0028177F">
              <w:rPr>
                <w:noProof/>
                <w:webHidden/>
              </w:rPr>
            </w:r>
            <w:r w:rsidR="0028177F">
              <w:rPr>
                <w:noProof/>
                <w:webHidden/>
              </w:rPr>
              <w:fldChar w:fldCharType="separate"/>
            </w:r>
            <w:r w:rsidR="0028177F">
              <w:rPr>
                <w:noProof/>
                <w:webHidden/>
              </w:rPr>
              <w:t>5</w:t>
            </w:r>
            <w:r w:rsidR="0028177F">
              <w:rPr>
                <w:noProof/>
                <w:webHidden/>
              </w:rPr>
              <w:fldChar w:fldCharType="end"/>
            </w:r>
          </w:hyperlink>
        </w:p>
        <w:p w14:paraId="64FC9033" w14:textId="77777777" w:rsidR="0028177F" w:rsidRDefault="00CB44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28686" w:history="1">
            <w:r w:rsidR="0028177F" w:rsidRPr="00BF1A22">
              <w:rPr>
                <w:rStyle w:val="ad"/>
                <w:rFonts w:cs="Times New Roman"/>
                <w:noProof/>
              </w:rPr>
              <w:t>1.2 Спецификация требований программного обеспечения</w:t>
            </w:r>
            <w:r w:rsidR="0028177F">
              <w:rPr>
                <w:noProof/>
                <w:webHidden/>
              </w:rPr>
              <w:tab/>
            </w:r>
            <w:r w:rsidR="0028177F">
              <w:rPr>
                <w:noProof/>
                <w:webHidden/>
              </w:rPr>
              <w:fldChar w:fldCharType="begin"/>
            </w:r>
            <w:r w:rsidR="0028177F">
              <w:rPr>
                <w:noProof/>
                <w:webHidden/>
              </w:rPr>
              <w:instrText xml:space="preserve"> PAGEREF _Toc191828686 \h </w:instrText>
            </w:r>
            <w:r w:rsidR="0028177F">
              <w:rPr>
                <w:noProof/>
                <w:webHidden/>
              </w:rPr>
            </w:r>
            <w:r w:rsidR="0028177F">
              <w:rPr>
                <w:noProof/>
                <w:webHidden/>
              </w:rPr>
              <w:fldChar w:fldCharType="separate"/>
            </w:r>
            <w:r w:rsidR="0028177F">
              <w:rPr>
                <w:noProof/>
                <w:webHidden/>
              </w:rPr>
              <w:t>5</w:t>
            </w:r>
            <w:r w:rsidR="0028177F">
              <w:rPr>
                <w:noProof/>
                <w:webHidden/>
              </w:rPr>
              <w:fldChar w:fldCharType="end"/>
            </w:r>
          </w:hyperlink>
        </w:p>
        <w:p w14:paraId="4834EB70" w14:textId="77777777" w:rsidR="0028177F" w:rsidRDefault="00CB44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28687" w:history="1">
            <w:r w:rsidR="0028177F" w:rsidRPr="00BF1A22">
              <w:rPr>
                <w:rStyle w:val="ad"/>
                <w:rFonts w:cs="Times New Roman"/>
                <w:noProof/>
              </w:rPr>
              <w:t xml:space="preserve">1.3 </w:t>
            </w:r>
            <w:r w:rsidR="0028177F" w:rsidRPr="00BF1A22">
              <w:rPr>
                <w:rStyle w:val="ad"/>
                <w:bCs/>
                <w:noProof/>
                <w:lang w:eastAsia="ru-RU"/>
              </w:rPr>
              <w:t>Требование к программному средству</w:t>
            </w:r>
            <w:r w:rsidR="0028177F">
              <w:rPr>
                <w:noProof/>
                <w:webHidden/>
              </w:rPr>
              <w:tab/>
            </w:r>
            <w:r w:rsidR="0028177F">
              <w:rPr>
                <w:noProof/>
                <w:webHidden/>
              </w:rPr>
              <w:fldChar w:fldCharType="begin"/>
            </w:r>
            <w:r w:rsidR="0028177F">
              <w:rPr>
                <w:noProof/>
                <w:webHidden/>
              </w:rPr>
              <w:instrText xml:space="preserve"> PAGEREF _Toc191828687 \h </w:instrText>
            </w:r>
            <w:r w:rsidR="0028177F">
              <w:rPr>
                <w:noProof/>
                <w:webHidden/>
              </w:rPr>
            </w:r>
            <w:r w:rsidR="0028177F">
              <w:rPr>
                <w:noProof/>
                <w:webHidden/>
              </w:rPr>
              <w:fldChar w:fldCharType="separate"/>
            </w:r>
            <w:r w:rsidR="0028177F">
              <w:rPr>
                <w:noProof/>
                <w:webHidden/>
              </w:rPr>
              <w:t>5</w:t>
            </w:r>
            <w:r w:rsidR="0028177F">
              <w:rPr>
                <w:noProof/>
                <w:webHidden/>
              </w:rPr>
              <w:fldChar w:fldCharType="end"/>
            </w:r>
          </w:hyperlink>
        </w:p>
        <w:p w14:paraId="31390BA5" w14:textId="77777777" w:rsidR="0028177F" w:rsidRDefault="00CB44C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1828688" w:history="1">
            <w:r w:rsidR="0028177F" w:rsidRPr="00BF1A22">
              <w:rPr>
                <w:rStyle w:val="ad"/>
              </w:rPr>
              <w:t>2 Техно-рабочий проект</w:t>
            </w:r>
            <w:r w:rsidR="0028177F">
              <w:rPr>
                <w:webHidden/>
              </w:rPr>
              <w:tab/>
            </w:r>
            <w:r w:rsidR="0028177F">
              <w:rPr>
                <w:webHidden/>
              </w:rPr>
              <w:fldChar w:fldCharType="begin"/>
            </w:r>
            <w:r w:rsidR="0028177F">
              <w:rPr>
                <w:webHidden/>
              </w:rPr>
              <w:instrText xml:space="preserve"> PAGEREF _Toc191828688 \h </w:instrText>
            </w:r>
            <w:r w:rsidR="0028177F">
              <w:rPr>
                <w:webHidden/>
              </w:rPr>
            </w:r>
            <w:r w:rsidR="0028177F">
              <w:rPr>
                <w:webHidden/>
              </w:rPr>
              <w:fldChar w:fldCharType="separate"/>
            </w:r>
            <w:r w:rsidR="0028177F">
              <w:rPr>
                <w:webHidden/>
              </w:rPr>
              <w:t>6</w:t>
            </w:r>
            <w:r w:rsidR="0028177F">
              <w:rPr>
                <w:webHidden/>
              </w:rPr>
              <w:fldChar w:fldCharType="end"/>
            </w:r>
          </w:hyperlink>
        </w:p>
        <w:p w14:paraId="74807841" w14:textId="77777777" w:rsidR="0028177F" w:rsidRDefault="00CB44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28689" w:history="1">
            <w:r w:rsidR="0028177F" w:rsidRPr="00BF1A22">
              <w:rPr>
                <w:rStyle w:val="ad"/>
                <w:noProof/>
              </w:rPr>
              <w:t>2.1 Алгоритм решения поставленной задачи</w:t>
            </w:r>
            <w:r w:rsidR="0028177F">
              <w:rPr>
                <w:noProof/>
                <w:webHidden/>
              </w:rPr>
              <w:tab/>
            </w:r>
            <w:r w:rsidR="0028177F">
              <w:rPr>
                <w:noProof/>
                <w:webHidden/>
              </w:rPr>
              <w:fldChar w:fldCharType="begin"/>
            </w:r>
            <w:r w:rsidR="0028177F">
              <w:rPr>
                <w:noProof/>
                <w:webHidden/>
              </w:rPr>
              <w:instrText xml:space="preserve"> PAGEREF _Toc191828689 \h </w:instrText>
            </w:r>
            <w:r w:rsidR="0028177F">
              <w:rPr>
                <w:noProof/>
                <w:webHidden/>
              </w:rPr>
            </w:r>
            <w:r w:rsidR="0028177F">
              <w:rPr>
                <w:noProof/>
                <w:webHidden/>
              </w:rPr>
              <w:fldChar w:fldCharType="separate"/>
            </w:r>
            <w:r w:rsidR="0028177F">
              <w:rPr>
                <w:noProof/>
                <w:webHidden/>
              </w:rPr>
              <w:t>6</w:t>
            </w:r>
            <w:r w:rsidR="0028177F">
              <w:rPr>
                <w:noProof/>
                <w:webHidden/>
              </w:rPr>
              <w:fldChar w:fldCharType="end"/>
            </w:r>
          </w:hyperlink>
        </w:p>
        <w:p w14:paraId="7F92421B" w14:textId="77777777" w:rsidR="0028177F" w:rsidRDefault="00CB44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28690" w:history="1">
            <w:r w:rsidR="0028177F" w:rsidRPr="00BF1A22">
              <w:rPr>
                <w:rStyle w:val="ad"/>
                <w:rFonts w:cs="Times New Roman"/>
                <w:noProof/>
              </w:rPr>
              <w:t>2.2 Обоснование выбора средств разработки</w:t>
            </w:r>
            <w:r w:rsidR="0028177F">
              <w:rPr>
                <w:noProof/>
                <w:webHidden/>
              </w:rPr>
              <w:tab/>
            </w:r>
            <w:r w:rsidR="0028177F">
              <w:rPr>
                <w:noProof/>
                <w:webHidden/>
              </w:rPr>
              <w:fldChar w:fldCharType="begin"/>
            </w:r>
            <w:r w:rsidR="0028177F">
              <w:rPr>
                <w:noProof/>
                <w:webHidden/>
              </w:rPr>
              <w:instrText xml:space="preserve"> PAGEREF _Toc191828690 \h </w:instrText>
            </w:r>
            <w:r w:rsidR="0028177F">
              <w:rPr>
                <w:noProof/>
                <w:webHidden/>
              </w:rPr>
            </w:r>
            <w:r w:rsidR="0028177F">
              <w:rPr>
                <w:noProof/>
                <w:webHidden/>
              </w:rPr>
              <w:fldChar w:fldCharType="separate"/>
            </w:r>
            <w:r w:rsidR="0028177F">
              <w:rPr>
                <w:noProof/>
                <w:webHidden/>
              </w:rPr>
              <w:t>6</w:t>
            </w:r>
            <w:r w:rsidR="0028177F">
              <w:rPr>
                <w:noProof/>
                <w:webHidden/>
              </w:rPr>
              <w:fldChar w:fldCharType="end"/>
            </w:r>
          </w:hyperlink>
        </w:p>
        <w:p w14:paraId="28FF069D" w14:textId="77777777" w:rsidR="0028177F" w:rsidRDefault="00CB44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28691" w:history="1">
            <w:r w:rsidR="0028177F" w:rsidRPr="00BF1A22">
              <w:rPr>
                <w:rStyle w:val="ad"/>
                <w:noProof/>
              </w:rPr>
              <w:t>2.3 Разработка макета приложения</w:t>
            </w:r>
            <w:r w:rsidR="0028177F">
              <w:rPr>
                <w:noProof/>
                <w:webHidden/>
              </w:rPr>
              <w:tab/>
            </w:r>
            <w:r w:rsidR="0028177F">
              <w:rPr>
                <w:noProof/>
                <w:webHidden/>
              </w:rPr>
              <w:fldChar w:fldCharType="begin"/>
            </w:r>
            <w:r w:rsidR="0028177F">
              <w:rPr>
                <w:noProof/>
                <w:webHidden/>
              </w:rPr>
              <w:instrText xml:space="preserve"> PAGEREF _Toc191828691 \h </w:instrText>
            </w:r>
            <w:r w:rsidR="0028177F">
              <w:rPr>
                <w:noProof/>
                <w:webHidden/>
              </w:rPr>
            </w:r>
            <w:r w:rsidR="0028177F">
              <w:rPr>
                <w:noProof/>
                <w:webHidden/>
              </w:rPr>
              <w:fldChar w:fldCharType="separate"/>
            </w:r>
            <w:r w:rsidR="0028177F">
              <w:rPr>
                <w:noProof/>
                <w:webHidden/>
              </w:rPr>
              <w:t>6</w:t>
            </w:r>
            <w:r w:rsidR="0028177F">
              <w:rPr>
                <w:noProof/>
                <w:webHidden/>
              </w:rPr>
              <w:fldChar w:fldCharType="end"/>
            </w:r>
          </w:hyperlink>
        </w:p>
        <w:p w14:paraId="5AAD71CD" w14:textId="77777777" w:rsidR="0028177F" w:rsidRDefault="00CB44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28692" w:history="1">
            <w:r w:rsidR="0028177F" w:rsidRPr="00BF1A22">
              <w:rPr>
                <w:rStyle w:val="ad"/>
                <w:noProof/>
              </w:rPr>
              <w:t>2.4 Описание разработки приложения</w:t>
            </w:r>
            <w:r w:rsidR="0028177F">
              <w:rPr>
                <w:noProof/>
                <w:webHidden/>
              </w:rPr>
              <w:tab/>
            </w:r>
            <w:r w:rsidR="0028177F">
              <w:rPr>
                <w:noProof/>
                <w:webHidden/>
              </w:rPr>
              <w:fldChar w:fldCharType="begin"/>
            </w:r>
            <w:r w:rsidR="0028177F">
              <w:rPr>
                <w:noProof/>
                <w:webHidden/>
              </w:rPr>
              <w:instrText xml:space="preserve"> PAGEREF _Toc191828692 \h </w:instrText>
            </w:r>
            <w:r w:rsidR="0028177F">
              <w:rPr>
                <w:noProof/>
                <w:webHidden/>
              </w:rPr>
            </w:r>
            <w:r w:rsidR="0028177F">
              <w:rPr>
                <w:noProof/>
                <w:webHidden/>
              </w:rPr>
              <w:fldChar w:fldCharType="separate"/>
            </w:r>
            <w:r w:rsidR="0028177F">
              <w:rPr>
                <w:noProof/>
                <w:webHidden/>
              </w:rPr>
              <w:t>6</w:t>
            </w:r>
            <w:r w:rsidR="0028177F">
              <w:rPr>
                <w:noProof/>
                <w:webHidden/>
              </w:rPr>
              <w:fldChar w:fldCharType="end"/>
            </w:r>
          </w:hyperlink>
        </w:p>
        <w:p w14:paraId="4AF3AB3A" w14:textId="77777777" w:rsidR="0028177F" w:rsidRDefault="00CB44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28693" w:history="1">
            <w:r w:rsidR="0028177F" w:rsidRPr="00BF1A22">
              <w:rPr>
                <w:rStyle w:val="ad"/>
                <w:noProof/>
              </w:rPr>
              <w:t>2.5 Тестирование приложения</w:t>
            </w:r>
            <w:r w:rsidR="0028177F">
              <w:rPr>
                <w:noProof/>
                <w:webHidden/>
              </w:rPr>
              <w:tab/>
            </w:r>
            <w:r w:rsidR="0028177F">
              <w:rPr>
                <w:noProof/>
                <w:webHidden/>
              </w:rPr>
              <w:fldChar w:fldCharType="begin"/>
            </w:r>
            <w:r w:rsidR="0028177F">
              <w:rPr>
                <w:noProof/>
                <w:webHidden/>
              </w:rPr>
              <w:instrText xml:space="preserve"> PAGEREF _Toc191828693 \h </w:instrText>
            </w:r>
            <w:r w:rsidR="0028177F">
              <w:rPr>
                <w:noProof/>
                <w:webHidden/>
              </w:rPr>
            </w:r>
            <w:r w:rsidR="0028177F">
              <w:rPr>
                <w:noProof/>
                <w:webHidden/>
              </w:rPr>
              <w:fldChar w:fldCharType="separate"/>
            </w:r>
            <w:r w:rsidR="0028177F">
              <w:rPr>
                <w:noProof/>
                <w:webHidden/>
              </w:rPr>
              <w:t>6</w:t>
            </w:r>
            <w:r w:rsidR="0028177F">
              <w:rPr>
                <w:noProof/>
                <w:webHidden/>
              </w:rPr>
              <w:fldChar w:fldCharType="end"/>
            </w:r>
          </w:hyperlink>
        </w:p>
        <w:p w14:paraId="00FC9D2D" w14:textId="77777777" w:rsidR="0028177F" w:rsidRDefault="00CB44C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1828694" w:history="1">
            <w:r w:rsidR="0028177F" w:rsidRPr="00BF1A22">
              <w:rPr>
                <w:rStyle w:val="ad"/>
              </w:rPr>
              <w:t>3 Рабочая документация</w:t>
            </w:r>
            <w:r w:rsidR="0028177F">
              <w:rPr>
                <w:webHidden/>
              </w:rPr>
              <w:tab/>
            </w:r>
            <w:r w:rsidR="0028177F">
              <w:rPr>
                <w:webHidden/>
              </w:rPr>
              <w:fldChar w:fldCharType="begin"/>
            </w:r>
            <w:r w:rsidR="0028177F">
              <w:rPr>
                <w:webHidden/>
              </w:rPr>
              <w:instrText xml:space="preserve"> PAGEREF _Toc191828694 \h </w:instrText>
            </w:r>
            <w:r w:rsidR="0028177F">
              <w:rPr>
                <w:webHidden/>
              </w:rPr>
            </w:r>
            <w:r w:rsidR="0028177F">
              <w:rPr>
                <w:webHidden/>
              </w:rPr>
              <w:fldChar w:fldCharType="separate"/>
            </w:r>
            <w:r w:rsidR="0028177F">
              <w:rPr>
                <w:webHidden/>
              </w:rPr>
              <w:t>7</w:t>
            </w:r>
            <w:r w:rsidR="0028177F">
              <w:rPr>
                <w:webHidden/>
              </w:rPr>
              <w:fldChar w:fldCharType="end"/>
            </w:r>
          </w:hyperlink>
        </w:p>
        <w:p w14:paraId="7626774C" w14:textId="77777777" w:rsidR="0028177F" w:rsidRDefault="00CB44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28695" w:history="1">
            <w:r w:rsidR="0028177F" w:rsidRPr="00BF1A22">
              <w:rPr>
                <w:rStyle w:val="ad"/>
                <w:noProof/>
              </w:rPr>
              <w:t>3.1 Руководство пользователя</w:t>
            </w:r>
            <w:r w:rsidR="0028177F">
              <w:rPr>
                <w:noProof/>
                <w:webHidden/>
              </w:rPr>
              <w:tab/>
            </w:r>
            <w:r w:rsidR="0028177F">
              <w:rPr>
                <w:noProof/>
                <w:webHidden/>
              </w:rPr>
              <w:fldChar w:fldCharType="begin"/>
            </w:r>
            <w:r w:rsidR="0028177F">
              <w:rPr>
                <w:noProof/>
                <w:webHidden/>
              </w:rPr>
              <w:instrText xml:space="preserve"> PAGEREF _Toc191828695 \h </w:instrText>
            </w:r>
            <w:r w:rsidR="0028177F">
              <w:rPr>
                <w:noProof/>
                <w:webHidden/>
              </w:rPr>
            </w:r>
            <w:r w:rsidR="0028177F">
              <w:rPr>
                <w:noProof/>
                <w:webHidden/>
              </w:rPr>
              <w:fldChar w:fldCharType="separate"/>
            </w:r>
            <w:r w:rsidR="0028177F">
              <w:rPr>
                <w:noProof/>
                <w:webHidden/>
              </w:rPr>
              <w:t>7</w:t>
            </w:r>
            <w:r w:rsidR="0028177F">
              <w:rPr>
                <w:noProof/>
                <w:webHidden/>
              </w:rPr>
              <w:fldChar w:fldCharType="end"/>
            </w:r>
          </w:hyperlink>
        </w:p>
        <w:p w14:paraId="3CBBA867" w14:textId="77777777" w:rsidR="0028177F" w:rsidRDefault="00CB44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28696" w:history="1">
            <w:r w:rsidR="0028177F" w:rsidRPr="00BF1A22">
              <w:rPr>
                <w:rStyle w:val="ad"/>
                <w:noProof/>
              </w:rPr>
              <w:t>3.2 Руководство программиста</w:t>
            </w:r>
            <w:r w:rsidR="0028177F">
              <w:rPr>
                <w:noProof/>
                <w:webHidden/>
              </w:rPr>
              <w:tab/>
            </w:r>
            <w:r w:rsidR="0028177F">
              <w:rPr>
                <w:noProof/>
                <w:webHidden/>
              </w:rPr>
              <w:fldChar w:fldCharType="begin"/>
            </w:r>
            <w:r w:rsidR="0028177F">
              <w:rPr>
                <w:noProof/>
                <w:webHidden/>
              </w:rPr>
              <w:instrText xml:space="preserve"> PAGEREF _Toc191828696 \h </w:instrText>
            </w:r>
            <w:r w:rsidR="0028177F">
              <w:rPr>
                <w:noProof/>
                <w:webHidden/>
              </w:rPr>
            </w:r>
            <w:r w:rsidR="0028177F">
              <w:rPr>
                <w:noProof/>
                <w:webHidden/>
              </w:rPr>
              <w:fldChar w:fldCharType="separate"/>
            </w:r>
            <w:r w:rsidR="0028177F">
              <w:rPr>
                <w:noProof/>
                <w:webHidden/>
              </w:rPr>
              <w:t>7</w:t>
            </w:r>
            <w:r w:rsidR="0028177F">
              <w:rPr>
                <w:noProof/>
                <w:webHidden/>
              </w:rPr>
              <w:fldChar w:fldCharType="end"/>
            </w:r>
          </w:hyperlink>
        </w:p>
        <w:p w14:paraId="06385E4C" w14:textId="77777777" w:rsidR="0028177F" w:rsidRDefault="00CB44C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1828697" w:history="1">
            <w:r w:rsidR="0028177F" w:rsidRPr="00BF1A22">
              <w:rPr>
                <w:rStyle w:val="ad"/>
              </w:rPr>
              <w:t>Заключение</w:t>
            </w:r>
            <w:r w:rsidR="0028177F">
              <w:rPr>
                <w:webHidden/>
              </w:rPr>
              <w:tab/>
            </w:r>
            <w:r w:rsidR="0028177F">
              <w:rPr>
                <w:webHidden/>
              </w:rPr>
              <w:fldChar w:fldCharType="begin"/>
            </w:r>
            <w:r w:rsidR="0028177F">
              <w:rPr>
                <w:webHidden/>
              </w:rPr>
              <w:instrText xml:space="preserve"> PAGEREF _Toc191828697 \h </w:instrText>
            </w:r>
            <w:r w:rsidR="0028177F">
              <w:rPr>
                <w:webHidden/>
              </w:rPr>
            </w:r>
            <w:r w:rsidR="0028177F">
              <w:rPr>
                <w:webHidden/>
              </w:rPr>
              <w:fldChar w:fldCharType="separate"/>
            </w:r>
            <w:r w:rsidR="0028177F">
              <w:rPr>
                <w:webHidden/>
              </w:rPr>
              <w:t>8</w:t>
            </w:r>
            <w:r w:rsidR="0028177F">
              <w:rPr>
                <w:webHidden/>
              </w:rPr>
              <w:fldChar w:fldCharType="end"/>
            </w:r>
          </w:hyperlink>
        </w:p>
        <w:p w14:paraId="3B864C25" w14:textId="77777777" w:rsidR="0028177F" w:rsidRDefault="00CB44C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1828698" w:history="1">
            <w:r w:rsidR="0028177F" w:rsidRPr="00BF1A22">
              <w:rPr>
                <w:rStyle w:val="ad"/>
              </w:rPr>
              <w:t>Список использованной литературы</w:t>
            </w:r>
            <w:r w:rsidR="0028177F">
              <w:rPr>
                <w:webHidden/>
              </w:rPr>
              <w:tab/>
            </w:r>
            <w:r w:rsidR="0028177F">
              <w:rPr>
                <w:webHidden/>
              </w:rPr>
              <w:fldChar w:fldCharType="begin"/>
            </w:r>
            <w:r w:rsidR="0028177F">
              <w:rPr>
                <w:webHidden/>
              </w:rPr>
              <w:instrText xml:space="preserve"> PAGEREF _Toc191828698 \h </w:instrText>
            </w:r>
            <w:r w:rsidR="0028177F">
              <w:rPr>
                <w:webHidden/>
              </w:rPr>
            </w:r>
            <w:r w:rsidR="0028177F">
              <w:rPr>
                <w:webHidden/>
              </w:rPr>
              <w:fldChar w:fldCharType="separate"/>
            </w:r>
            <w:r w:rsidR="0028177F">
              <w:rPr>
                <w:webHidden/>
              </w:rPr>
              <w:t>9</w:t>
            </w:r>
            <w:r w:rsidR="0028177F">
              <w:rPr>
                <w:webHidden/>
              </w:rPr>
              <w:fldChar w:fldCharType="end"/>
            </w:r>
          </w:hyperlink>
        </w:p>
        <w:p w14:paraId="2A240CAC" w14:textId="77777777" w:rsidR="0028177F" w:rsidRDefault="00CB44C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1828699" w:history="1">
            <w:r w:rsidR="0028177F" w:rsidRPr="00BF1A22">
              <w:rPr>
                <w:rStyle w:val="ad"/>
              </w:rPr>
              <w:t>Приложение</w:t>
            </w:r>
            <w:r w:rsidR="0028177F" w:rsidRPr="00BF1A22">
              <w:rPr>
                <w:rStyle w:val="ad"/>
                <w:lang w:val="en-US"/>
              </w:rPr>
              <w:t xml:space="preserve"> </w:t>
            </w:r>
            <w:r w:rsidR="0028177F" w:rsidRPr="00BF1A22">
              <w:rPr>
                <w:rStyle w:val="ad"/>
              </w:rPr>
              <w:t>А</w:t>
            </w:r>
            <w:r w:rsidR="0028177F">
              <w:rPr>
                <w:webHidden/>
              </w:rPr>
              <w:tab/>
            </w:r>
            <w:r w:rsidR="0028177F">
              <w:rPr>
                <w:webHidden/>
              </w:rPr>
              <w:fldChar w:fldCharType="begin"/>
            </w:r>
            <w:r w:rsidR="0028177F">
              <w:rPr>
                <w:webHidden/>
              </w:rPr>
              <w:instrText xml:space="preserve"> PAGEREF _Toc191828699 \h </w:instrText>
            </w:r>
            <w:r w:rsidR="0028177F">
              <w:rPr>
                <w:webHidden/>
              </w:rPr>
            </w:r>
            <w:r w:rsidR="0028177F">
              <w:rPr>
                <w:webHidden/>
              </w:rPr>
              <w:fldChar w:fldCharType="separate"/>
            </w:r>
            <w:r w:rsidR="0028177F">
              <w:rPr>
                <w:webHidden/>
              </w:rPr>
              <w:t>10</w:t>
            </w:r>
            <w:r w:rsidR="0028177F">
              <w:rPr>
                <w:webHidden/>
              </w:rPr>
              <w:fldChar w:fldCharType="end"/>
            </w:r>
          </w:hyperlink>
        </w:p>
        <w:p w14:paraId="4406E52C" w14:textId="77777777" w:rsidR="0028177F" w:rsidRDefault="00CB44C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1828700" w:history="1">
            <w:r w:rsidR="0028177F" w:rsidRPr="00BF1A22">
              <w:rPr>
                <w:rStyle w:val="ad"/>
              </w:rPr>
              <w:t>Заголовок</w:t>
            </w:r>
            <w:r w:rsidR="0028177F" w:rsidRPr="00BF1A22">
              <w:rPr>
                <w:rStyle w:val="ad"/>
              </w:rPr>
              <w:t xml:space="preserve"> </w:t>
            </w:r>
            <w:r w:rsidR="0028177F" w:rsidRPr="00BF1A22">
              <w:rPr>
                <w:rStyle w:val="ad"/>
              </w:rPr>
              <w:t>1 порядка</w:t>
            </w:r>
            <w:r w:rsidR="0028177F">
              <w:rPr>
                <w:webHidden/>
              </w:rPr>
              <w:tab/>
            </w:r>
            <w:r w:rsidR="0028177F">
              <w:rPr>
                <w:webHidden/>
              </w:rPr>
              <w:fldChar w:fldCharType="begin"/>
            </w:r>
            <w:r w:rsidR="0028177F">
              <w:rPr>
                <w:webHidden/>
              </w:rPr>
              <w:instrText xml:space="preserve"> PAGEREF _Toc191828700 \h </w:instrText>
            </w:r>
            <w:r w:rsidR="0028177F">
              <w:rPr>
                <w:webHidden/>
              </w:rPr>
            </w:r>
            <w:r w:rsidR="0028177F">
              <w:rPr>
                <w:webHidden/>
              </w:rPr>
              <w:fldChar w:fldCharType="separate"/>
            </w:r>
            <w:r w:rsidR="0028177F">
              <w:rPr>
                <w:webHidden/>
              </w:rPr>
              <w:t>11</w:t>
            </w:r>
            <w:r w:rsidR="0028177F">
              <w:rPr>
                <w:webHidden/>
              </w:rPr>
              <w:fldChar w:fldCharType="end"/>
            </w:r>
          </w:hyperlink>
        </w:p>
        <w:p w14:paraId="579295C9" w14:textId="77777777" w:rsidR="0028177F" w:rsidRDefault="00CB44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28701" w:history="1">
            <w:r w:rsidR="0028177F" w:rsidRPr="00BF1A22">
              <w:rPr>
                <w:rStyle w:val="ad"/>
                <w:noProof/>
              </w:rPr>
              <w:t>Заголовок 2 порядка</w:t>
            </w:r>
            <w:r w:rsidR="0028177F">
              <w:rPr>
                <w:noProof/>
                <w:webHidden/>
              </w:rPr>
              <w:tab/>
            </w:r>
            <w:r w:rsidR="0028177F">
              <w:rPr>
                <w:noProof/>
                <w:webHidden/>
              </w:rPr>
              <w:fldChar w:fldCharType="begin"/>
            </w:r>
            <w:r w:rsidR="0028177F">
              <w:rPr>
                <w:noProof/>
                <w:webHidden/>
              </w:rPr>
              <w:instrText xml:space="preserve"> PAGEREF _Toc191828701 \h </w:instrText>
            </w:r>
            <w:r w:rsidR="0028177F">
              <w:rPr>
                <w:noProof/>
                <w:webHidden/>
              </w:rPr>
            </w:r>
            <w:r w:rsidR="0028177F">
              <w:rPr>
                <w:noProof/>
                <w:webHidden/>
              </w:rPr>
              <w:fldChar w:fldCharType="separate"/>
            </w:r>
            <w:r w:rsidR="0028177F">
              <w:rPr>
                <w:noProof/>
                <w:webHidden/>
              </w:rPr>
              <w:t>11</w:t>
            </w:r>
            <w:r w:rsidR="0028177F">
              <w:rPr>
                <w:noProof/>
                <w:webHidden/>
              </w:rPr>
              <w:fldChar w:fldCharType="end"/>
            </w:r>
          </w:hyperlink>
        </w:p>
        <w:p w14:paraId="2D8920D4" w14:textId="77777777" w:rsidR="00257278" w:rsidRPr="00257278" w:rsidRDefault="00257278" w:rsidP="00257278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25727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0BD3292" w14:textId="77777777" w:rsidR="00257278" w:rsidRPr="00257278" w:rsidRDefault="00257278" w:rsidP="00257278">
      <w:pPr>
        <w:rPr>
          <w:rFonts w:ascii="Times New Roman" w:hAnsi="Times New Roman" w:cs="Times New Roman"/>
          <w:bCs/>
          <w:sz w:val="28"/>
          <w:szCs w:val="28"/>
        </w:rPr>
      </w:pPr>
    </w:p>
    <w:p w14:paraId="7549BE70" w14:textId="77777777" w:rsidR="00257278" w:rsidRPr="00257278" w:rsidRDefault="00257278" w:rsidP="00257278">
      <w:pPr>
        <w:rPr>
          <w:rFonts w:ascii="Times New Roman" w:hAnsi="Times New Roman" w:cs="Times New Roman"/>
          <w:bCs/>
          <w:sz w:val="28"/>
          <w:szCs w:val="28"/>
        </w:rPr>
      </w:pPr>
    </w:p>
    <w:p w14:paraId="291BBFC2" w14:textId="77777777" w:rsidR="00257278" w:rsidRPr="00257278" w:rsidRDefault="00257278" w:rsidP="00257278">
      <w:pPr>
        <w:rPr>
          <w:rFonts w:ascii="Times New Roman" w:hAnsi="Times New Roman" w:cs="Times New Roman"/>
          <w:bCs/>
          <w:sz w:val="28"/>
          <w:szCs w:val="28"/>
        </w:rPr>
      </w:pPr>
    </w:p>
    <w:p w14:paraId="2898383D" w14:textId="77777777" w:rsidR="00257278" w:rsidRPr="00257278" w:rsidRDefault="00257278" w:rsidP="00257278">
      <w:pPr>
        <w:rPr>
          <w:rFonts w:ascii="Times New Roman" w:hAnsi="Times New Roman" w:cs="Times New Roman"/>
          <w:bCs/>
          <w:sz w:val="28"/>
          <w:szCs w:val="28"/>
        </w:rPr>
      </w:pPr>
    </w:p>
    <w:p w14:paraId="72B24FED" w14:textId="77777777" w:rsidR="00257278" w:rsidRPr="00257278" w:rsidRDefault="00257278" w:rsidP="00257278">
      <w:pPr>
        <w:tabs>
          <w:tab w:val="left" w:pos="2385"/>
        </w:tabs>
        <w:rPr>
          <w:rFonts w:ascii="Times New Roman" w:hAnsi="Times New Roman" w:cs="Times New Roman"/>
          <w:bCs/>
          <w:sz w:val="28"/>
          <w:szCs w:val="28"/>
        </w:rPr>
        <w:sectPr w:rsidR="00257278" w:rsidRPr="00257278" w:rsidSect="0010584D">
          <w:headerReference w:type="default" r:id="rId10"/>
          <w:footerReference w:type="default" r:id="rId11"/>
          <w:pgSz w:w="11906" w:h="16838"/>
          <w:pgMar w:top="851" w:right="567" w:bottom="1134" w:left="1559" w:header="709" w:footer="709" w:gutter="0"/>
          <w:cols w:space="708"/>
          <w:docGrid w:linePitch="360"/>
        </w:sectPr>
      </w:pPr>
      <w:r w:rsidRPr="00257278">
        <w:rPr>
          <w:rFonts w:ascii="Times New Roman" w:hAnsi="Times New Roman" w:cs="Times New Roman"/>
          <w:bCs/>
          <w:sz w:val="28"/>
          <w:szCs w:val="28"/>
        </w:rPr>
        <w:tab/>
      </w:r>
    </w:p>
    <w:p w14:paraId="3DB13A26" w14:textId="77777777" w:rsidR="00257278" w:rsidRPr="00026BF1" w:rsidRDefault="00257278" w:rsidP="00026BF1">
      <w:pPr>
        <w:pStyle w:val="HeaderMain"/>
      </w:pPr>
      <w:bookmarkStart w:id="0" w:name="_Toc504410409"/>
      <w:bookmarkStart w:id="1" w:name="_Toc191828683"/>
      <w:r w:rsidRPr="00C21B67">
        <w:lastRenderedPageBreak/>
        <w:t>Введение</w:t>
      </w:r>
      <w:bookmarkEnd w:id="0"/>
      <w:bookmarkEnd w:id="1"/>
    </w:p>
    <w:p w14:paraId="531091CE" w14:textId="5D9ADA7C" w:rsidR="00026BF1" w:rsidRPr="00787692" w:rsidRDefault="00E70A19" w:rsidP="00E70A19">
      <w:pPr>
        <w:pStyle w:val="ParagraphMain"/>
      </w:pPr>
      <w:r>
        <w:t xml:space="preserve">Введение с </w:t>
      </w:r>
      <w:proofErr w:type="spellStart"/>
      <w:r>
        <w:t>курсача</w:t>
      </w:r>
      <w:proofErr w:type="spellEnd"/>
      <w:r>
        <w:t xml:space="preserve"> Горелова</w:t>
      </w:r>
      <w:r w:rsidR="00787692">
        <w:br w:type="page"/>
      </w:r>
    </w:p>
    <w:p w14:paraId="3DB6690C" w14:textId="77777777" w:rsidR="00257278" w:rsidRPr="00026BF1" w:rsidRDefault="00257278" w:rsidP="00026BF1">
      <w:pPr>
        <w:pStyle w:val="HeaderMain"/>
      </w:pPr>
      <w:bookmarkStart w:id="2" w:name="_Toc191828684"/>
      <w:r w:rsidRPr="00257278">
        <w:lastRenderedPageBreak/>
        <w:t xml:space="preserve">1 </w:t>
      </w:r>
      <w:r w:rsidRPr="00026BF1">
        <w:t>Концептуальное</w:t>
      </w:r>
      <w:r w:rsidRPr="00257278">
        <w:t xml:space="preserve"> проектирование</w:t>
      </w:r>
      <w:bookmarkEnd w:id="2"/>
    </w:p>
    <w:p w14:paraId="19E8C9B4" w14:textId="18BC9CD8" w:rsidR="00257278" w:rsidRDefault="00257278" w:rsidP="00257278">
      <w:pPr>
        <w:pStyle w:val="Headerlower"/>
      </w:pPr>
      <w:bookmarkStart w:id="3" w:name="_Toc191828685"/>
      <w:r w:rsidRPr="00257278">
        <w:t xml:space="preserve">1.1 Теоретический </w:t>
      </w:r>
      <w:r w:rsidRPr="003563A5">
        <w:t>вопрос</w:t>
      </w:r>
      <w:bookmarkEnd w:id="3"/>
    </w:p>
    <w:p w14:paraId="16D9BD20" w14:textId="66B27FBF" w:rsidR="00E70A19" w:rsidRPr="00257278" w:rsidRDefault="00E70A19" w:rsidP="00E70A19">
      <w:pPr>
        <w:pStyle w:val="ParagraphMain"/>
      </w:pPr>
      <w:r>
        <w:t xml:space="preserve">с </w:t>
      </w:r>
      <w:proofErr w:type="spellStart"/>
      <w:r>
        <w:t>курсача</w:t>
      </w:r>
      <w:proofErr w:type="spellEnd"/>
      <w:r>
        <w:t xml:space="preserve"> Горелова</w:t>
      </w:r>
    </w:p>
    <w:p w14:paraId="128EB7CA" w14:textId="2FEF24CD" w:rsidR="00257278" w:rsidRDefault="00257278" w:rsidP="00DD7BB0">
      <w:pPr>
        <w:pStyle w:val="ParagraphMain"/>
      </w:pPr>
      <w:r w:rsidRPr="00257278">
        <w:t xml:space="preserve">1.1.2 </w:t>
      </w:r>
      <w:r w:rsidRPr="00CA01E5">
        <w:t>Анализ предметной области и постановка задач</w:t>
      </w:r>
    </w:p>
    <w:p w14:paraId="0463881F" w14:textId="02649EFE" w:rsidR="00E70A19" w:rsidRPr="00257278" w:rsidRDefault="00E70A19" w:rsidP="00DD7BB0">
      <w:pPr>
        <w:pStyle w:val="ParagraphMain"/>
      </w:pPr>
      <w:r>
        <w:t xml:space="preserve">с </w:t>
      </w:r>
      <w:proofErr w:type="spellStart"/>
      <w:r>
        <w:t>курсача</w:t>
      </w:r>
      <w:proofErr w:type="spellEnd"/>
      <w:r>
        <w:t xml:space="preserve"> Горелова</w:t>
      </w:r>
      <w:r>
        <w:t xml:space="preserve"> + ПР1</w:t>
      </w:r>
    </w:p>
    <w:p w14:paraId="082D791B" w14:textId="693434E9" w:rsidR="0081784D" w:rsidRDefault="00257278" w:rsidP="00787692">
      <w:pPr>
        <w:pStyle w:val="ab"/>
        <w:outlineLvl w:val="1"/>
        <w:rPr>
          <w:rFonts w:cs="Times New Roman"/>
          <w:szCs w:val="28"/>
        </w:rPr>
      </w:pPr>
      <w:bookmarkStart w:id="4" w:name="_Toc191828686"/>
      <w:r w:rsidRPr="00257278">
        <w:rPr>
          <w:rFonts w:cs="Times New Roman"/>
          <w:szCs w:val="28"/>
        </w:rPr>
        <w:t xml:space="preserve">1.2 </w:t>
      </w:r>
      <w:r w:rsidRPr="00CA01E5">
        <w:rPr>
          <w:rFonts w:cs="Times New Roman"/>
          <w:szCs w:val="28"/>
        </w:rPr>
        <w:t>Спецификация требований программного обеспечения</w:t>
      </w:r>
      <w:bookmarkEnd w:id="4"/>
    </w:p>
    <w:p w14:paraId="12DEC928" w14:textId="1A90192A" w:rsidR="00E70A19" w:rsidRPr="00787692" w:rsidRDefault="00E70A19" w:rsidP="00787692">
      <w:pPr>
        <w:pStyle w:val="ab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ПР3</w:t>
      </w:r>
    </w:p>
    <w:p w14:paraId="2A1385AC" w14:textId="77777777" w:rsidR="00E70A19" w:rsidRDefault="002008D2" w:rsidP="00787692">
      <w:pPr>
        <w:pStyle w:val="ab"/>
        <w:outlineLvl w:val="1"/>
        <w:rPr>
          <w:rStyle w:val="Headerlower0"/>
        </w:rPr>
      </w:pPr>
      <w:bookmarkStart w:id="5" w:name="_Toc191828687"/>
      <w:r w:rsidRPr="00257278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3</w:t>
      </w:r>
      <w:r w:rsidRPr="00257278">
        <w:rPr>
          <w:rFonts w:cs="Times New Roman"/>
          <w:szCs w:val="28"/>
        </w:rPr>
        <w:t xml:space="preserve"> </w:t>
      </w:r>
      <w:r w:rsidRPr="00321C2B">
        <w:rPr>
          <w:rStyle w:val="Headerlower0"/>
        </w:rPr>
        <w:t>Требование к программному средству</w:t>
      </w:r>
      <w:bookmarkEnd w:id="5"/>
    </w:p>
    <w:p w14:paraId="538BC78A" w14:textId="314D08BC" w:rsidR="00257278" w:rsidRPr="00787692" w:rsidRDefault="00E70A19" w:rsidP="00787692">
      <w:pPr>
        <w:pStyle w:val="ab"/>
        <w:outlineLvl w:val="1"/>
        <w:rPr>
          <w:rFonts w:cs="Times New Roman"/>
          <w:szCs w:val="28"/>
        </w:rPr>
      </w:pPr>
      <w:r>
        <w:rPr>
          <w:rStyle w:val="Headerlower0"/>
        </w:rPr>
        <w:t>ПР2</w:t>
      </w:r>
      <w:r w:rsidR="00257278" w:rsidRPr="00257278">
        <w:br w:type="page"/>
      </w:r>
    </w:p>
    <w:p w14:paraId="3472E4F5" w14:textId="77777777" w:rsidR="00257278" w:rsidRPr="004550E3" w:rsidRDefault="00257278" w:rsidP="004550E3">
      <w:pPr>
        <w:pStyle w:val="HeaderMain"/>
      </w:pPr>
      <w:bookmarkStart w:id="6" w:name="_Toc191828688"/>
      <w:r w:rsidRPr="00257278">
        <w:lastRenderedPageBreak/>
        <w:t>2 Техно-рабочий проект</w:t>
      </w:r>
      <w:bookmarkEnd w:id="6"/>
    </w:p>
    <w:p w14:paraId="36C64D17" w14:textId="7354E285" w:rsidR="00257278" w:rsidRDefault="00257278" w:rsidP="00321C2B">
      <w:pPr>
        <w:pStyle w:val="Headerlower"/>
      </w:pPr>
      <w:bookmarkStart w:id="7" w:name="_Toc191828689"/>
      <w:r w:rsidRPr="00257278">
        <w:t xml:space="preserve">2.1 </w:t>
      </w:r>
      <w:r w:rsidR="002008D2" w:rsidRPr="00D675BC">
        <w:t>Алгоритм решения поставленной задачи</w:t>
      </w:r>
      <w:bookmarkEnd w:id="7"/>
    </w:p>
    <w:p w14:paraId="1A82FA6F" w14:textId="002CA26F" w:rsidR="00E70A19" w:rsidRDefault="00E70A19" w:rsidP="00E70A19">
      <w:pPr>
        <w:pStyle w:val="ParagraphMain"/>
      </w:pPr>
      <w:r>
        <w:t xml:space="preserve">Сами </w:t>
      </w:r>
    </w:p>
    <w:p w14:paraId="70884D22" w14:textId="47E0A03D" w:rsidR="002008D2" w:rsidRDefault="002008D2" w:rsidP="002008D2">
      <w:pPr>
        <w:pStyle w:val="ab"/>
        <w:outlineLvl w:val="1"/>
        <w:rPr>
          <w:rFonts w:cs="Times New Roman"/>
          <w:szCs w:val="28"/>
        </w:rPr>
      </w:pPr>
      <w:bookmarkStart w:id="8" w:name="_Toc191828690"/>
      <w:r w:rsidRPr="00257278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2</w:t>
      </w:r>
      <w:r w:rsidRPr="002572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Обоснование выбора средств разработки</w:t>
      </w:r>
      <w:bookmarkEnd w:id="8"/>
    </w:p>
    <w:p w14:paraId="0F703288" w14:textId="7C7BA928" w:rsidR="00E70A19" w:rsidRDefault="00E70A19" w:rsidP="002008D2">
      <w:pPr>
        <w:pStyle w:val="ab"/>
        <w:outlineLvl w:val="1"/>
        <w:rPr>
          <w:rFonts w:cs="Times New Roman"/>
          <w:szCs w:val="28"/>
        </w:rPr>
      </w:pPr>
      <w:r>
        <w:t xml:space="preserve">с </w:t>
      </w:r>
      <w:proofErr w:type="spellStart"/>
      <w:r>
        <w:t>курсача</w:t>
      </w:r>
      <w:proofErr w:type="spellEnd"/>
      <w:r>
        <w:t xml:space="preserve"> Горелова</w:t>
      </w:r>
    </w:p>
    <w:p w14:paraId="38041321" w14:textId="08A5D323" w:rsidR="00F57D90" w:rsidRDefault="00257278" w:rsidP="00787692">
      <w:pPr>
        <w:pStyle w:val="Headerlower"/>
      </w:pPr>
      <w:bookmarkStart w:id="9" w:name="_Toc191828691"/>
      <w:r w:rsidRPr="00257278">
        <w:t>2.</w:t>
      </w:r>
      <w:r w:rsidR="002008D2">
        <w:t>3</w:t>
      </w:r>
      <w:r w:rsidRPr="00257278">
        <w:t xml:space="preserve"> Разработка макета приложения</w:t>
      </w:r>
      <w:bookmarkEnd w:id="9"/>
    </w:p>
    <w:p w14:paraId="5CA18E40" w14:textId="4B815C02" w:rsidR="00E70A19" w:rsidRDefault="00E70A19" w:rsidP="00787692">
      <w:pPr>
        <w:pStyle w:val="Headerlower"/>
      </w:pPr>
      <w:r>
        <w:t>с курсача Горелова</w:t>
      </w:r>
      <w:r>
        <w:t xml:space="preserve"> + ПР4</w:t>
      </w:r>
    </w:p>
    <w:p w14:paraId="0F5EA38C" w14:textId="7B8EAC74" w:rsidR="002008D2" w:rsidRDefault="002008D2" w:rsidP="00257278">
      <w:pPr>
        <w:pStyle w:val="Headerlower"/>
      </w:pPr>
      <w:bookmarkStart w:id="10" w:name="_Toc191828692"/>
      <w:r w:rsidRPr="00257278">
        <w:t>2.</w:t>
      </w:r>
      <w:r>
        <w:t>4</w:t>
      </w:r>
      <w:r w:rsidRPr="00257278">
        <w:t xml:space="preserve"> </w:t>
      </w:r>
      <w:r>
        <w:t>Описание разработки приложения</w:t>
      </w:r>
      <w:bookmarkEnd w:id="10"/>
    </w:p>
    <w:p w14:paraId="2B7ADF2B" w14:textId="10A49955" w:rsidR="00E70A19" w:rsidRDefault="00E70A19" w:rsidP="00257278">
      <w:pPr>
        <w:pStyle w:val="Headerlower"/>
      </w:pPr>
      <w:r>
        <w:t>с курсача Горелова</w:t>
      </w:r>
    </w:p>
    <w:p w14:paraId="7ADAFB2E" w14:textId="77777777" w:rsidR="00E70A19" w:rsidRDefault="002008D2" w:rsidP="00787692">
      <w:pPr>
        <w:pStyle w:val="Headerlower"/>
      </w:pPr>
      <w:bookmarkStart w:id="11" w:name="_Toc191828693"/>
      <w:r w:rsidRPr="00257278">
        <w:t>2.</w:t>
      </w:r>
      <w:r>
        <w:t>5</w:t>
      </w:r>
      <w:r w:rsidRPr="00257278">
        <w:t xml:space="preserve"> </w:t>
      </w:r>
      <w:r>
        <w:t>Тестирование приложения</w:t>
      </w:r>
      <w:bookmarkEnd w:id="11"/>
    </w:p>
    <w:p w14:paraId="3CB4DB12" w14:textId="4977813D" w:rsidR="00257278" w:rsidRPr="00787692" w:rsidRDefault="00E70A19" w:rsidP="00787692">
      <w:pPr>
        <w:pStyle w:val="Headerlower"/>
      </w:pPr>
      <w:r>
        <w:t>с курсача Горелова</w:t>
      </w:r>
      <w:r w:rsidRPr="00257278">
        <w:rPr>
          <w:rFonts w:cs="Times New Roman"/>
          <w:szCs w:val="28"/>
        </w:rPr>
        <w:t xml:space="preserve"> </w:t>
      </w:r>
      <w:r w:rsidR="00257278" w:rsidRPr="00257278">
        <w:rPr>
          <w:rFonts w:cs="Times New Roman"/>
          <w:szCs w:val="28"/>
        </w:rPr>
        <w:br w:type="page"/>
      </w:r>
    </w:p>
    <w:p w14:paraId="014517A3" w14:textId="77777777" w:rsidR="00257278" w:rsidRPr="00BC5B19" w:rsidRDefault="00257278" w:rsidP="00BC5B19">
      <w:pPr>
        <w:pStyle w:val="HeaderMain"/>
      </w:pPr>
      <w:bookmarkStart w:id="12" w:name="_Toc191828694"/>
      <w:r w:rsidRPr="00257278">
        <w:lastRenderedPageBreak/>
        <w:t>3 Рабочая документация</w:t>
      </w:r>
      <w:bookmarkEnd w:id="12"/>
    </w:p>
    <w:p w14:paraId="52A87060" w14:textId="3CB393B1" w:rsidR="00257278" w:rsidRDefault="00257278" w:rsidP="00321C2B">
      <w:pPr>
        <w:pStyle w:val="Headerlower"/>
      </w:pPr>
      <w:bookmarkStart w:id="13" w:name="_Toc191828695"/>
      <w:r w:rsidRPr="00257278">
        <w:t xml:space="preserve">3.1 </w:t>
      </w:r>
      <w:r w:rsidR="002008D2" w:rsidRPr="00562CE5">
        <w:t>Руководство пользователя</w:t>
      </w:r>
      <w:bookmarkEnd w:id="13"/>
      <w:r w:rsidR="00562CE5" w:rsidRPr="00562CE5">
        <w:rPr>
          <w:highlight w:val="yellow"/>
        </w:rPr>
        <w:t xml:space="preserve"> </w:t>
      </w:r>
    </w:p>
    <w:p w14:paraId="5035B468" w14:textId="21FF9843" w:rsidR="00E70A19" w:rsidRDefault="00E70A19" w:rsidP="00E70A19">
      <w:pPr>
        <w:pStyle w:val="Headerlower"/>
      </w:pPr>
      <w:r>
        <w:t>ЛР1,</w:t>
      </w:r>
      <w:r w:rsidRPr="00E70A19">
        <w:t xml:space="preserve"> </w:t>
      </w:r>
      <w:r>
        <w:t>ЛР</w:t>
      </w:r>
      <w:r>
        <w:t>2</w:t>
      </w:r>
      <w:r>
        <w:t>,</w:t>
      </w:r>
      <w:r w:rsidRPr="00E70A19">
        <w:t xml:space="preserve"> </w:t>
      </w:r>
      <w:r>
        <w:t>ЛР</w:t>
      </w:r>
      <w:r>
        <w:t>3</w:t>
      </w:r>
      <w:r>
        <w:t>,</w:t>
      </w:r>
      <w:r w:rsidRPr="00E70A19">
        <w:t xml:space="preserve"> </w:t>
      </w:r>
      <w:r>
        <w:t>ЛР</w:t>
      </w:r>
      <w:r>
        <w:t>4 (ПЕРВАЯ ДИАГРАММА)</w:t>
      </w:r>
    </w:p>
    <w:p w14:paraId="1FCA9FF2" w14:textId="77777777" w:rsidR="00E70A19" w:rsidRDefault="00257278" w:rsidP="00787692">
      <w:pPr>
        <w:pStyle w:val="Headerlower"/>
      </w:pPr>
      <w:bookmarkStart w:id="14" w:name="_Toc191828696"/>
      <w:r w:rsidRPr="00257278">
        <w:t xml:space="preserve">3.2 </w:t>
      </w:r>
      <w:r w:rsidR="002008D2" w:rsidRPr="00562CE5">
        <w:t>Руководство программиста</w:t>
      </w:r>
      <w:bookmarkEnd w:id="14"/>
    </w:p>
    <w:p w14:paraId="22EBFA81" w14:textId="14E6F426" w:rsidR="00257278" w:rsidRPr="00787692" w:rsidRDefault="00E70A19" w:rsidP="00787692">
      <w:pPr>
        <w:pStyle w:val="Headerlower"/>
      </w:pPr>
      <w:r>
        <w:t>ЛР</w:t>
      </w:r>
      <w:r>
        <w:t>4 (ВТОРАЯ ДИАГРАММА)</w:t>
      </w:r>
      <w:r w:rsidR="00257278">
        <w:br w:type="page"/>
      </w:r>
    </w:p>
    <w:p w14:paraId="51F5EDD2" w14:textId="77777777" w:rsidR="00F77499" w:rsidRPr="00F77499" w:rsidRDefault="00F77499" w:rsidP="005A78D0">
      <w:pPr>
        <w:pStyle w:val="HeaderMain"/>
      </w:pPr>
      <w:bookmarkStart w:id="15" w:name="_Toc191828697"/>
      <w:r w:rsidRPr="00F77499">
        <w:lastRenderedPageBreak/>
        <w:t>Заключение</w:t>
      </w:r>
      <w:bookmarkEnd w:id="15"/>
    </w:p>
    <w:p w14:paraId="62B16BA7" w14:textId="77777777" w:rsidR="00257278" w:rsidRPr="00257278" w:rsidRDefault="00257278" w:rsidP="00257278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57278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B7BC1C1" w14:textId="77777777" w:rsidR="00257278" w:rsidRPr="005A78D0" w:rsidRDefault="00257278" w:rsidP="005A78D0">
      <w:pPr>
        <w:pStyle w:val="HeaderMain"/>
      </w:pPr>
      <w:bookmarkStart w:id="16" w:name="_Toc181874444"/>
      <w:bookmarkStart w:id="17" w:name="_Toc191828698"/>
      <w:r w:rsidRPr="00257278">
        <w:lastRenderedPageBreak/>
        <w:t>Список использованной литературы</w:t>
      </w:r>
      <w:bookmarkEnd w:id="16"/>
      <w:bookmarkEnd w:id="17"/>
    </w:p>
    <w:p w14:paraId="65C4EC04" w14:textId="77777777" w:rsidR="00257278" w:rsidRPr="00257278" w:rsidRDefault="00787692" w:rsidP="00A35DCB">
      <w:pPr>
        <w:pStyle w:val="Listnums"/>
        <w:numPr>
          <w:ilvl w:val="0"/>
          <w:numId w:val="3"/>
        </w:numPr>
      </w:pPr>
      <w:r>
        <w:t>Название</w:t>
      </w:r>
      <w:r w:rsidR="00257278" w:rsidRPr="00257278">
        <w:t xml:space="preserve"> [Электронный ресурс] </w:t>
      </w:r>
      <w:r>
        <w:t>–</w:t>
      </w:r>
      <w:r w:rsidR="00257278" w:rsidRPr="00257278">
        <w:t xml:space="preserve"> </w:t>
      </w:r>
      <w:r>
        <w:t>ссылка</w:t>
      </w:r>
      <w:r w:rsidRPr="00787692">
        <w:t xml:space="preserve">, </w:t>
      </w:r>
      <w:r>
        <w:t>год (если не явно</w:t>
      </w:r>
      <w:r w:rsidR="00D53A4E" w:rsidRPr="00D53A4E">
        <w:t>,</w:t>
      </w:r>
      <w:r>
        <w:t xml:space="preserve"> настоящий)</w:t>
      </w:r>
      <w:r w:rsidR="00D53A4E" w:rsidRPr="00D53A4E">
        <w:t xml:space="preserve"> </w:t>
      </w:r>
      <w:r w:rsidR="00D53A4E" w:rsidRPr="004F715F">
        <w:t xml:space="preserve">(Дата обращения </w:t>
      </w:r>
      <w:r w:rsidR="00D53A4E">
        <w:rPr>
          <w:lang w:val="en-US"/>
        </w:rPr>
        <w:t>xx</w:t>
      </w:r>
      <w:r w:rsidR="00D53A4E" w:rsidRPr="004F715F">
        <w:t>.</w:t>
      </w:r>
      <w:proofErr w:type="gramStart"/>
      <w:r w:rsidR="00D53A4E">
        <w:rPr>
          <w:lang w:val="en-US"/>
        </w:rPr>
        <w:t>xx</w:t>
      </w:r>
      <w:r w:rsidR="00D53A4E" w:rsidRPr="004F715F">
        <w:t>.</w:t>
      </w:r>
      <w:proofErr w:type="spellStart"/>
      <w:r w:rsidR="00D53A4E">
        <w:rPr>
          <w:lang w:val="en-US"/>
        </w:rPr>
        <w:t>xxxx</w:t>
      </w:r>
      <w:proofErr w:type="spellEnd"/>
      <w:proofErr w:type="gramEnd"/>
      <w:r w:rsidR="00D53A4E" w:rsidRPr="004F715F">
        <w:t>)</w:t>
      </w:r>
      <w:r w:rsidR="00D53A4E">
        <w:t>.</w:t>
      </w:r>
    </w:p>
    <w:p w14:paraId="4E9F4CAA" w14:textId="77777777" w:rsidR="00257278" w:rsidRPr="0028177F" w:rsidRDefault="00257278" w:rsidP="0028177F">
      <w:pPr>
        <w:pStyle w:val="Listnums"/>
      </w:pPr>
      <w:r w:rsidRPr="00787692">
        <w:t>«</w:t>
      </w:r>
      <w:r w:rsidR="00787692">
        <w:t>Название</w:t>
      </w:r>
      <w:r w:rsidRPr="00787692">
        <w:t xml:space="preserve">» </w:t>
      </w:r>
      <w:r w:rsidR="00787692">
        <w:t>Автор</w:t>
      </w:r>
      <w:r w:rsidRPr="00787692">
        <w:t xml:space="preserve">, </w:t>
      </w:r>
      <w:r w:rsidR="00787692">
        <w:t xml:space="preserve">Автор </w:t>
      </w:r>
      <w:r w:rsidRPr="00257278">
        <w:t>и</w:t>
      </w:r>
      <w:r w:rsidR="00787692">
        <w:t xml:space="preserve"> Автор</w:t>
      </w:r>
      <w:r w:rsidRPr="00787692">
        <w:t xml:space="preserve">, </w:t>
      </w:r>
      <w:r w:rsidR="00787692">
        <w:t>год издания</w:t>
      </w:r>
      <w:r w:rsidR="00D53A4E" w:rsidRPr="00D53A4E">
        <w:t xml:space="preserve"> </w:t>
      </w:r>
      <w:r w:rsidR="00D53A4E" w:rsidRPr="004F715F">
        <w:t xml:space="preserve">(Дата обращения </w:t>
      </w:r>
      <w:r w:rsidR="00D53A4E">
        <w:rPr>
          <w:lang w:val="en-US"/>
        </w:rPr>
        <w:t>xx</w:t>
      </w:r>
      <w:r w:rsidR="00D53A4E" w:rsidRPr="004F715F">
        <w:t>.</w:t>
      </w:r>
      <w:proofErr w:type="gramStart"/>
      <w:r w:rsidR="00D53A4E">
        <w:rPr>
          <w:lang w:val="en-US"/>
        </w:rPr>
        <w:t>xx</w:t>
      </w:r>
      <w:r w:rsidR="00D53A4E" w:rsidRPr="004F715F">
        <w:t>.</w:t>
      </w:r>
      <w:proofErr w:type="spellStart"/>
      <w:r w:rsidR="00D53A4E">
        <w:rPr>
          <w:lang w:val="en-US"/>
        </w:rPr>
        <w:t>xxxx</w:t>
      </w:r>
      <w:proofErr w:type="spellEnd"/>
      <w:proofErr w:type="gramEnd"/>
      <w:r w:rsidR="00D53A4E" w:rsidRPr="004F715F">
        <w:t>)</w:t>
      </w:r>
      <w:r w:rsidR="00D53A4E">
        <w:t>.</w:t>
      </w:r>
      <w:r w:rsidRPr="0028177F">
        <w:rPr>
          <w:rFonts w:cs="Times New Roman"/>
          <w:bCs/>
          <w:szCs w:val="28"/>
        </w:rPr>
        <w:br w:type="page"/>
      </w:r>
    </w:p>
    <w:p w14:paraId="504CEF39" w14:textId="77777777" w:rsidR="00257278" w:rsidRPr="00440CC8" w:rsidRDefault="00257278" w:rsidP="00D62262">
      <w:pPr>
        <w:pStyle w:val="HeaderMain"/>
      </w:pPr>
      <w:bookmarkStart w:id="18" w:name="_Toc181874445"/>
      <w:bookmarkStart w:id="19" w:name="_Toc191828699"/>
      <w:r w:rsidRPr="00257278">
        <w:lastRenderedPageBreak/>
        <w:t>Приложение</w:t>
      </w:r>
      <w:r w:rsidRPr="00440CC8">
        <w:t xml:space="preserve"> </w:t>
      </w:r>
      <w:r w:rsidRPr="00257278">
        <w:t>А</w:t>
      </w:r>
      <w:bookmarkEnd w:id="18"/>
      <w:bookmarkEnd w:id="19"/>
    </w:p>
    <w:p w14:paraId="328232E7" w14:textId="77777777" w:rsidR="0028177F" w:rsidRDefault="00281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E78F8D" w14:textId="77777777" w:rsidR="00951963" w:rsidRPr="00C21F8E" w:rsidRDefault="0028177F" w:rsidP="00C21F8E">
      <w:pPr>
        <w:pStyle w:val="HeaderMain"/>
      </w:pPr>
      <w:bookmarkStart w:id="20" w:name="_Toc191828700"/>
      <w:r w:rsidRPr="00C21F8E">
        <w:rPr>
          <w:highlight w:val="red"/>
        </w:rPr>
        <w:lastRenderedPageBreak/>
        <w:t>Заголовок 1 порядка</w:t>
      </w:r>
      <w:bookmarkEnd w:id="20"/>
    </w:p>
    <w:p w14:paraId="197AE094" w14:textId="77777777" w:rsidR="0028177F" w:rsidRDefault="0028177F" w:rsidP="0028177F">
      <w:pPr>
        <w:pStyle w:val="Headerlower"/>
      </w:pPr>
      <w:bookmarkStart w:id="21" w:name="_Toc191828701"/>
      <w:r w:rsidRPr="00C21F8E">
        <w:t>Заголовок 2 порядка</w:t>
      </w:r>
      <w:bookmarkEnd w:id="21"/>
    </w:p>
    <w:p w14:paraId="1A0644C4" w14:textId="77777777" w:rsidR="0028177F" w:rsidRPr="00C21F8E" w:rsidRDefault="0028177F" w:rsidP="0028177F">
      <w:pPr>
        <w:pStyle w:val="ParagraphMain"/>
        <w:rPr>
          <w:lang w:val="en-US"/>
        </w:rPr>
      </w:pPr>
      <w:r>
        <w:t>Основной текст</w:t>
      </w:r>
      <w:r w:rsidR="00C21F8E">
        <w:t xml:space="preserve"> </w:t>
      </w:r>
      <w:r w:rsidR="00C21F8E">
        <w:rPr>
          <w:lang w:val="en-US"/>
        </w:rPr>
        <w:t xml:space="preserve">[1][2] </w:t>
      </w:r>
      <w:r w:rsidR="00C21F8E" w:rsidRPr="00C21F8E">
        <w:rPr>
          <w:highlight w:val="yellow"/>
          <w:lang w:val="en-US"/>
        </w:rPr>
        <w:t xml:space="preserve">(&lt;– </w:t>
      </w:r>
      <w:r w:rsidR="00C21F8E" w:rsidRPr="00C21F8E">
        <w:rPr>
          <w:highlight w:val="yellow"/>
        </w:rPr>
        <w:t>упоминание источников</w:t>
      </w:r>
      <w:r w:rsidR="00C21F8E" w:rsidRPr="00C21F8E">
        <w:rPr>
          <w:highlight w:val="yellow"/>
          <w:lang w:val="en-US"/>
        </w:rPr>
        <w:t>)</w:t>
      </w:r>
    </w:p>
    <w:p w14:paraId="7D88D31D" w14:textId="77777777" w:rsidR="0028177F" w:rsidRPr="0028177F" w:rsidRDefault="0028177F" w:rsidP="00440CC8">
      <w:pPr>
        <w:pStyle w:val="Listnums"/>
        <w:numPr>
          <w:ilvl w:val="0"/>
          <w:numId w:val="5"/>
        </w:numPr>
      </w:pPr>
      <w:r>
        <w:t>Нумерованный список</w:t>
      </w:r>
      <w:r w:rsidRPr="00440CC8">
        <w:rPr>
          <w:lang w:val="en-US"/>
        </w:rPr>
        <w:t>.</w:t>
      </w:r>
    </w:p>
    <w:p w14:paraId="0517FD6B" w14:textId="77777777" w:rsidR="0028177F" w:rsidRPr="0028177F" w:rsidRDefault="0028177F" w:rsidP="00440CC8">
      <w:pPr>
        <w:pStyle w:val="Listnums"/>
      </w:pPr>
      <w:r>
        <w:t>Нумерованный список</w:t>
      </w:r>
      <w:r>
        <w:rPr>
          <w:lang w:val="en-US"/>
        </w:rPr>
        <w:t>.</w:t>
      </w:r>
    </w:p>
    <w:p w14:paraId="0461AB58" w14:textId="77777777" w:rsidR="0028177F" w:rsidRDefault="0028177F" w:rsidP="00440CC8">
      <w:pPr>
        <w:pStyle w:val="Listnums"/>
      </w:pPr>
      <w:r>
        <w:t>Нумерованный список</w:t>
      </w:r>
      <w:r>
        <w:rPr>
          <w:lang w:val="en-US"/>
        </w:rPr>
        <w:t>.</w:t>
      </w:r>
    </w:p>
    <w:p w14:paraId="31F70EA9" w14:textId="77777777" w:rsidR="0028177F" w:rsidRDefault="0028177F" w:rsidP="0028177F">
      <w:pPr>
        <w:pStyle w:val="ListMain"/>
      </w:pPr>
      <w:r>
        <w:t>маркированный список;</w:t>
      </w:r>
    </w:p>
    <w:p w14:paraId="6DFA2C01" w14:textId="77777777" w:rsidR="0028177F" w:rsidRDefault="0028177F" w:rsidP="0028177F">
      <w:pPr>
        <w:pStyle w:val="ListMain"/>
      </w:pPr>
      <w:r>
        <w:t>маркированный список;</w:t>
      </w:r>
    </w:p>
    <w:p w14:paraId="31770E90" w14:textId="77777777" w:rsidR="00C21F8E" w:rsidRPr="00C21F8E" w:rsidRDefault="0028177F" w:rsidP="00C21F8E">
      <w:pPr>
        <w:pStyle w:val="ListMain"/>
      </w:pPr>
      <w:r>
        <w:t>маркированный список</w:t>
      </w:r>
      <w:r>
        <w:rPr>
          <w:lang w:val="en-US"/>
        </w:rPr>
        <w:t>.</w:t>
      </w:r>
    </w:p>
    <w:p w14:paraId="3F7668E1" w14:textId="77777777" w:rsidR="00C21F8E" w:rsidRDefault="00C21F8E" w:rsidP="00C21F8E">
      <w:pPr>
        <w:pStyle w:val="Listnums"/>
        <w:numPr>
          <w:ilvl w:val="0"/>
          <w:numId w:val="6"/>
        </w:numPr>
      </w:pPr>
      <w:r>
        <w:t>Комбинированный список:</w:t>
      </w:r>
    </w:p>
    <w:p w14:paraId="3CA24CEA" w14:textId="77777777" w:rsidR="00C21F8E" w:rsidRDefault="00C21F8E" w:rsidP="00C21F8E">
      <w:pPr>
        <w:pStyle w:val="ListMain"/>
      </w:pPr>
      <w:r>
        <w:t>к</w:t>
      </w:r>
      <w:r>
        <w:t>омбинированный список</w:t>
      </w:r>
      <w:r>
        <w:t>;</w:t>
      </w:r>
    </w:p>
    <w:p w14:paraId="396D8A4B" w14:textId="77777777" w:rsidR="00C21F8E" w:rsidRPr="0028177F" w:rsidRDefault="00C21F8E" w:rsidP="00C21F8E">
      <w:pPr>
        <w:pStyle w:val="ListMain"/>
      </w:pPr>
      <w:r>
        <w:t>комбинированный список;</w:t>
      </w:r>
    </w:p>
    <w:p w14:paraId="3A5F3E8E" w14:textId="77777777" w:rsidR="00C21F8E" w:rsidRDefault="00C21F8E" w:rsidP="00C21F8E">
      <w:pPr>
        <w:pStyle w:val="ListMain"/>
      </w:pPr>
      <w:r>
        <w:t>комбинированный список</w:t>
      </w:r>
      <w:r>
        <w:t>.</w:t>
      </w:r>
    </w:p>
    <w:p w14:paraId="72EFA938" w14:textId="77777777" w:rsidR="00C21F8E" w:rsidRDefault="00C21F8E" w:rsidP="00C21F8E">
      <w:pPr>
        <w:pStyle w:val="Listnums"/>
        <w:numPr>
          <w:ilvl w:val="0"/>
          <w:numId w:val="6"/>
        </w:numPr>
      </w:pPr>
      <w:r>
        <w:t>Комбинированный список:</w:t>
      </w:r>
    </w:p>
    <w:p w14:paraId="6F3BCF2A" w14:textId="77777777" w:rsidR="00C21F8E" w:rsidRDefault="00C21F8E" w:rsidP="00C21F8E">
      <w:pPr>
        <w:pStyle w:val="ListMain"/>
      </w:pPr>
      <w:r>
        <w:t>комбинированный список;</w:t>
      </w:r>
    </w:p>
    <w:p w14:paraId="648767FB" w14:textId="77777777" w:rsidR="00C21F8E" w:rsidRPr="0028177F" w:rsidRDefault="00C21F8E" w:rsidP="00C21F8E">
      <w:pPr>
        <w:pStyle w:val="ListMain"/>
      </w:pPr>
      <w:r>
        <w:t>комбинированный список;</w:t>
      </w:r>
    </w:p>
    <w:p w14:paraId="39ACED6A" w14:textId="77777777" w:rsidR="00C21F8E" w:rsidRDefault="00C21F8E" w:rsidP="00C21F8E">
      <w:pPr>
        <w:pStyle w:val="ListMain"/>
      </w:pPr>
      <w:r>
        <w:t>комбинированный список.</w:t>
      </w:r>
    </w:p>
    <w:p w14:paraId="3A1CBE32" w14:textId="77777777" w:rsidR="00C21F8E" w:rsidRPr="00C21F8E" w:rsidRDefault="00C21F8E" w:rsidP="00C21F8E">
      <w:pPr>
        <w:pStyle w:val="Listnums"/>
        <w:numPr>
          <w:ilvl w:val="0"/>
          <w:numId w:val="7"/>
        </w:numPr>
      </w:pPr>
      <w:r w:rsidRPr="00C21F8E">
        <w:t xml:space="preserve">Официальная документация </w:t>
      </w:r>
      <w:r w:rsidRPr="00C21F8E">
        <w:rPr>
          <w:lang w:val="en-US"/>
        </w:rPr>
        <w:t>Android</w:t>
      </w:r>
      <w:r w:rsidRPr="00C21F8E">
        <w:t xml:space="preserve"> [Электронный ресурс] - </w:t>
      </w:r>
      <w:r w:rsidRPr="00C21F8E">
        <w:rPr>
          <w:lang w:val="en-US"/>
        </w:rPr>
        <w:t>https</w:t>
      </w:r>
      <w:r w:rsidRPr="00C21F8E">
        <w:t>://</w:t>
      </w:r>
      <w:r w:rsidRPr="00C21F8E">
        <w:rPr>
          <w:lang w:val="en-US"/>
        </w:rPr>
        <w:t>developer</w:t>
      </w:r>
      <w:r w:rsidRPr="00C21F8E">
        <w:t>.</w:t>
      </w:r>
      <w:r w:rsidRPr="00C21F8E">
        <w:rPr>
          <w:lang w:val="en-US"/>
        </w:rPr>
        <w:t>android</w:t>
      </w:r>
      <w:r w:rsidRPr="00C21F8E">
        <w:t>.</w:t>
      </w:r>
      <w:r w:rsidRPr="00C21F8E">
        <w:rPr>
          <w:lang w:val="en-US"/>
        </w:rPr>
        <w:t>com</w:t>
      </w:r>
      <w:r w:rsidRPr="00C21F8E">
        <w:t>/?</w:t>
      </w:r>
      <w:r w:rsidRPr="00C21F8E">
        <w:rPr>
          <w:lang w:val="en-US"/>
        </w:rPr>
        <w:t>hl</w:t>
      </w:r>
      <w:r w:rsidRPr="00C21F8E">
        <w:t>=</w:t>
      </w:r>
      <w:proofErr w:type="spellStart"/>
      <w:r w:rsidRPr="00C21F8E">
        <w:rPr>
          <w:lang w:val="en-US"/>
        </w:rPr>
        <w:t>ru</w:t>
      </w:r>
      <w:proofErr w:type="spellEnd"/>
      <w:r w:rsidRPr="00C21F8E">
        <w:t xml:space="preserve">, 2025 (Дата обращения 20.01.2025). </w:t>
      </w:r>
    </w:p>
    <w:p w14:paraId="7BB950F6" w14:textId="77777777" w:rsidR="00C21F8E" w:rsidRPr="00C21F8E" w:rsidRDefault="00C21F8E" w:rsidP="00C21F8E">
      <w:pPr>
        <w:pStyle w:val="Listnums"/>
        <w:numPr>
          <w:ilvl w:val="0"/>
          <w:numId w:val="7"/>
        </w:numPr>
      </w:pPr>
      <w:r w:rsidRPr="00C21F8E">
        <w:t>«</w:t>
      </w:r>
      <w:r w:rsidRPr="00C21F8E">
        <w:rPr>
          <w:lang w:val="en-US"/>
        </w:rPr>
        <w:t>Android</w:t>
      </w:r>
      <w:r w:rsidRPr="00C21F8E">
        <w:t xml:space="preserve"> </w:t>
      </w:r>
      <w:r w:rsidRPr="00C21F8E">
        <w:rPr>
          <w:lang w:val="en-US"/>
        </w:rPr>
        <w:t>Programming</w:t>
      </w:r>
      <w:r w:rsidRPr="00C21F8E">
        <w:t xml:space="preserve">: </w:t>
      </w:r>
      <w:r w:rsidRPr="00C21F8E">
        <w:rPr>
          <w:lang w:val="en-US"/>
        </w:rPr>
        <w:t>The</w:t>
      </w:r>
      <w:r w:rsidRPr="00C21F8E">
        <w:t xml:space="preserve"> </w:t>
      </w:r>
      <w:r w:rsidRPr="00C21F8E">
        <w:rPr>
          <w:lang w:val="en-US"/>
        </w:rPr>
        <w:t>Big</w:t>
      </w:r>
      <w:r w:rsidRPr="00C21F8E">
        <w:t xml:space="preserve"> </w:t>
      </w:r>
      <w:r w:rsidRPr="00C21F8E">
        <w:rPr>
          <w:lang w:val="en-US"/>
        </w:rPr>
        <w:t>Nerd</w:t>
      </w:r>
      <w:r w:rsidRPr="00C21F8E">
        <w:t xml:space="preserve"> </w:t>
      </w:r>
      <w:r w:rsidRPr="00C21F8E">
        <w:rPr>
          <w:lang w:val="en-US"/>
        </w:rPr>
        <w:t>Ranch</w:t>
      </w:r>
      <w:r w:rsidRPr="00C21F8E">
        <w:t xml:space="preserve"> </w:t>
      </w:r>
      <w:r w:rsidRPr="00C21F8E">
        <w:rPr>
          <w:lang w:val="en-US"/>
        </w:rPr>
        <w:t>Guide</w:t>
      </w:r>
      <w:r w:rsidRPr="00C21F8E">
        <w:t xml:space="preserve">» Билл Филипс, Крис Стюарт и Кристин </w:t>
      </w:r>
      <w:proofErr w:type="spellStart"/>
      <w:r w:rsidRPr="00C21F8E">
        <w:t>Марсикано</w:t>
      </w:r>
      <w:proofErr w:type="spellEnd"/>
      <w:r w:rsidRPr="00C21F8E">
        <w:t>, 2016</w:t>
      </w:r>
      <w:r>
        <w:t xml:space="preserve"> </w:t>
      </w:r>
      <w:r w:rsidRPr="00C21F8E">
        <w:t>(Дата обращения 20.01.2025).</w:t>
      </w:r>
    </w:p>
    <w:p w14:paraId="0F63F48B" w14:textId="77777777" w:rsidR="0028177F" w:rsidRDefault="0028177F" w:rsidP="0028177F">
      <w:pPr>
        <w:pStyle w:val="ListMain"/>
        <w:numPr>
          <w:ilvl w:val="0"/>
          <w:numId w:val="0"/>
        </w:numPr>
      </w:pPr>
      <w:r>
        <w:t>Таблица 1 – Название таблицы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980"/>
        <w:gridCol w:w="1843"/>
        <w:gridCol w:w="6095"/>
      </w:tblGrid>
      <w:tr w:rsidR="0028177F" w14:paraId="792D3E35" w14:textId="77777777" w:rsidTr="00946189">
        <w:tc>
          <w:tcPr>
            <w:tcW w:w="1980" w:type="dxa"/>
          </w:tcPr>
          <w:p w14:paraId="08A91FB0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Элемент</w:t>
            </w:r>
          </w:p>
        </w:tc>
        <w:tc>
          <w:tcPr>
            <w:tcW w:w="1843" w:type="dxa"/>
          </w:tcPr>
          <w:p w14:paraId="5B315656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Тип</w:t>
            </w:r>
          </w:p>
        </w:tc>
        <w:tc>
          <w:tcPr>
            <w:tcW w:w="6095" w:type="dxa"/>
          </w:tcPr>
          <w:p w14:paraId="0ECA1250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Назначение</w:t>
            </w:r>
          </w:p>
        </w:tc>
      </w:tr>
      <w:tr w:rsidR="0028177F" w14:paraId="7A1E4255" w14:textId="77777777" w:rsidTr="00946189">
        <w:tc>
          <w:tcPr>
            <w:tcW w:w="1980" w:type="dxa"/>
          </w:tcPr>
          <w:p w14:paraId="57B86B77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Пользователь</w:t>
            </w:r>
          </w:p>
        </w:tc>
        <w:tc>
          <w:tcPr>
            <w:tcW w:w="1843" w:type="dxa"/>
          </w:tcPr>
          <w:p w14:paraId="58FFA9F1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Актор</w:t>
            </w:r>
          </w:p>
        </w:tc>
        <w:tc>
          <w:tcPr>
            <w:tcW w:w="6095" w:type="dxa"/>
          </w:tcPr>
          <w:p w14:paraId="63276A1A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Представляет конечного пользователя, который взаимодействует с приложением.</w:t>
            </w:r>
          </w:p>
        </w:tc>
      </w:tr>
      <w:tr w:rsidR="0028177F" w14:paraId="01BAA156" w14:textId="77777777" w:rsidTr="00946189">
        <w:trPr>
          <w:trHeight w:val="1318"/>
        </w:trPr>
        <w:tc>
          <w:tcPr>
            <w:tcW w:w="1980" w:type="dxa"/>
          </w:tcPr>
          <w:p w14:paraId="75E39D61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Главный экран</w:t>
            </w:r>
          </w:p>
        </w:tc>
        <w:tc>
          <w:tcPr>
            <w:tcW w:w="1843" w:type="dxa"/>
          </w:tcPr>
          <w:p w14:paraId="38197EA9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Объект</w:t>
            </w:r>
          </w:p>
        </w:tc>
        <w:tc>
          <w:tcPr>
            <w:tcW w:w="6095" w:type="dxa"/>
          </w:tcPr>
          <w:p w14:paraId="451CECF1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Основной интерфейс приложения, с которого начинается работа.</w:t>
            </w:r>
          </w:p>
        </w:tc>
      </w:tr>
    </w:tbl>
    <w:p w14:paraId="6FCC142A" w14:textId="77777777" w:rsidR="0028177F" w:rsidRDefault="0028177F" w:rsidP="0028177F">
      <w:pPr>
        <w:pStyle w:val="ListMain"/>
        <w:numPr>
          <w:ilvl w:val="0"/>
          <w:numId w:val="0"/>
        </w:numPr>
      </w:pPr>
      <w:r>
        <w:lastRenderedPageBreak/>
        <w:t>Продолжение таблицы 1 – Название таблицы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980"/>
        <w:gridCol w:w="1843"/>
        <w:gridCol w:w="6095"/>
      </w:tblGrid>
      <w:tr w:rsidR="0028177F" w:rsidRPr="00F40F63" w14:paraId="695BF975" w14:textId="77777777" w:rsidTr="00946189">
        <w:tc>
          <w:tcPr>
            <w:tcW w:w="1980" w:type="dxa"/>
          </w:tcPr>
          <w:p w14:paraId="032E8ABF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Элемент</w:t>
            </w:r>
          </w:p>
        </w:tc>
        <w:tc>
          <w:tcPr>
            <w:tcW w:w="1843" w:type="dxa"/>
          </w:tcPr>
          <w:p w14:paraId="2B8D72C4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6095" w:type="dxa"/>
          </w:tcPr>
          <w:p w14:paraId="6C789794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Назначение</w:t>
            </w:r>
          </w:p>
        </w:tc>
      </w:tr>
      <w:tr w:rsidR="0028177F" w:rsidRPr="00F40F63" w14:paraId="2B0543C9" w14:textId="77777777" w:rsidTr="00946189">
        <w:tc>
          <w:tcPr>
            <w:tcW w:w="1980" w:type="dxa"/>
          </w:tcPr>
          <w:p w14:paraId="087DDE8A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Раздел обучения</w:t>
            </w:r>
          </w:p>
        </w:tc>
        <w:tc>
          <w:tcPr>
            <w:tcW w:w="1843" w:type="dxa"/>
          </w:tcPr>
          <w:p w14:paraId="5FCF1039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Объект</w:t>
            </w:r>
          </w:p>
        </w:tc>
        <w:tc>
          <w:tcPr>
            <w:tcW w:w="6095" w:type="dxa"/>
          </w:tcPr>
          <w:p w14:paraId="25AE4E79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Интерфейс, отвечающий за доступ к учебным материалам и упражнениям.</w:t>
            </w:r>
          </w:p>
        </w:tc>
      </w:tr>
      <w:tr w:rsidR="0028177F" w:rsidRPr="00F40F63" w14:paraId="4B97D83E" w14:textId="77777777" w:rsidTr="00946189">
        <w:tc>
          <w:tcPr>
            <w:tcW w:w="1980" w:type="dxa"/>
          </w:tcPr>
          <w:p w14:paraId="040648F8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Теория</w:t>
            </w:r>
          </w:p>
        </w:tc>
        <w:tc>
          <w:tcPr>
            <w:tcW w:w="1843" w:type="dxa"/>
          </w:tcPr>
          <w:p w14:paraId="002A087F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Объект</w:t>
            </w:r>
          </w:p>
        </w:tc>
        <w:tc>
          <w:tcPr>
            <w:tcW w:w="6095" w:type="dxa"/>
          </w:tcPr>
          <w:p w14:paraId="67949EAA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Раздел с теоретической информацией по азбуке Морзе.</w:t>
            </w:r>
          </w:p>
        </w:tc>
      </w:tr>
      <w:tr w:rsidR="0028177F" w:rsidRPr="00F40F63" w14:paraId="4AB3A075" w14:textId="77777777" w:rsidTr="00946189">
        <w:tc>
          <w:tcPr>
            <w:tcW w:w="1980" w:type="dxa"/>
          </w:tcPr>
          <w:p w14:paraId="1B4FADC0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Практика</w:t>
            </w:r>
          </w:p>
        </w:tc>
        <w:tc>
          <w:tcPr>
            <w:tcW w:w="1843" w:type="dxa"/>
          </w:tcPr>
          <w:p w14:paraId="5AC94F74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Объект</w:t>
            </w:r>
          </w:p>
        </w:tc>
        <w:tc>
          <w:tcPr>
            <w:tcW w:w="6095" w:type="dxa"/>
          </w:tcPr>
          <w:p w14:paraId="77F9F186" w14:textId="77777777" w:rsidR="0028177F" w:rsidRPr="00F40F63" w:rsidRDefault="0028177F" w:rsidP="00946189">
            <w:pPr>
              <w:pStyle w:val="ParagraphMain"/>
              <w:ind w:firstLine="0"/>
              <w:jc w:val="left"/>
              <w:rPr>
                <w:szCs w:val="28"/>
              </w:rPr>
            </w:pPr>
            <w:r w:rsidRPr="00F40F63">
              <w:rPr>
                <w:szCs w:val="28"/>
              </w:rPr>
              <w:t>Раздел с интерактивными упражнениями для закрепления материала.</w:t>
            </w:r>
          </w:p>
        </w:tc>
      </w:tr>
    </w:tbl>
    <w:p w14:paraId="681F8F3A" w14:textId="77777777" w:rsidR="0028177F" w:rsidRDefault="00FF3B61" w:rsidP="00FF3B61">
      <w:pPr>
        <w:pStyle w:val="Tableatext"/>
      </w:pPr>
      <w:r>
        <w:t>Текст после таблицы выглядит примерно так.</w:t>
      </w:r>
    </w:p>
    <w:p w14:paraId="1DC6A566" w14:textId="77777777" w:rsidR="00C21F8E" w:rsidRDefault="00C21F8E" w:rsidP="00C21F8E">
      <w:pPr>
        <w:pStyle w:val="Picturemain"/>
      </w:pPr>
      <w:r w:rsidRPr="0028177F">
        <w:rPr>
          <w:noProof/>
        </w:rPr>
        <w:drawing>
          <wp:inline distT="0" distB="0" distL="0" distR="0" wp14:anchorId="7A8FD401" wp14:editId="7AC53461">
            <wp:extent cx="2409245" cy="2686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584" cy="26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0129" w14:textId="77777777" w:rsidR="00C21F8E" w:rsidRDefault="00C21F8E" w:rsidP="00C21F8E">
      <w:pPr>
        <w:pStyle w:val="Pick-text"/>
      </w:pPr>
      <w:r>
        <w:t>Рисунок 1 – Название рисунка</w:t>
      </w:r>
    </w:p>
    <w:p w14:paraId="426D6A32" w14:textId="77777777" w:rsidR="00C21F8E" w:rsidRPr="00257278" w:rsidRDefault="00C21F8E" w:rsidP="00FF3B61">
      <w:pPr>
        <w:pStyle w:val="Tableatext"/>
      </w:pPr>
    </w:p>
    <w:sectPr w:rsidR="00C21F8E" w:rsidRPr="00257278" w:rsidSect="0010584D">
      <w:headerReference w:type="default" r:id="rId13"/>
      <w:footerReference w:type="default" r:id="rId14"/>
      <w:footerReference w:type="first" r:id="rId15"/>
      <w:pgSz w:w="11906" w:h="16838"/>
      <w:pgMar w:top="567" w:right="567" w:bottom="1701" w:left="284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6E21" w14:textId="77777777" w:rsidR="00CB44CC" w:rsidRDefault="00CB44CC" w:rsidP="0047303E">
      <w:pPr>
        <w:spacing w:after="0" w:line="240" w:lineRule="auto"/>
      </w:pPr>
      <w:r>
        <w:separator/>
      </w:r>
    </w:p>
  </w:endnote>
  <w:endnote w:type="continuationSeparator" w:id="0">
    <w:p w14:paraId="6D8CFC38" w14:textId="77777777" w:rsidR="00CB44CC" w:rsidRDefault="00CB44CC" w:rsidP="0047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941EF" w14:textId="77777777" w:rsidR="00257278" w:rsidRDefault="00257278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4656" behindDoc="0" locked="1" layoutInCell="1" allowOverlap="1" wp14:anchorId="168DC8D0" wp14:editId="585D993F">
              <wp:simplePos x="0" y="0"/>
              <wp:positionH relativeFrom="page">
                <wp:posOffset>751205</wp:posOffset>
              </wp:positionH>
              <wp:positionV relativeFrom="page">
                <wp:posOffset>189865</wp:posOffset>
              </wp:positionV>
              <wp:extent cx="6624955" cy="10300970"/>
              <wp:effectExtent l="0" t="0" r="4445" b="5080"/>
              <wp:wrapNone/>
              <wp:docPr id="3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00970"/>
                        <a:chOff x="0" y="0"/>
                        <a:chExt cx="20000" cy="20000"/>
                      </a:xfrm>
                    </wpg:grpSpPr>
                    <wps:wsp>
                      <wps:cNvPr id="3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65E4" w14:textId="77777777" w:rsidR="00257278" w:rsidRPr="00542326" w:rsidRDefault="00257278" w:rsidP="00694467">
                            <w:pPr>
                              <w:pStyle w:val="aa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Змн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6A17E6" w14:textId="77777777" w:rsidR="00257278" w:rsidRPr="00542326" w:rsidRDefault="00257278" w:rsidP="00694467">
                            <w:pPr>
                              <w:pStyle w:val="aa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CEA11E" w14:textId="77777777" w:rsidR="00257278" w:rsidRPr="00542326" w:rsidRDefault="00257278" w:rsidP="00694467">
                            <w:pPr>
                              <w:pStyle w:val="aa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C0547B" w14:textId="77777777" w:rsidR="00257278" w:rsidRPr="00542326" w:rsidRDefault="00257278" w:rsidP="00694467">
                            <w:pPr>
                              <w:pStyle w:val="aa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A75433" w14:textId="77777777" w:rsidR="00257278" w:rsidRPr="00542326" w:rsidRDefault="00257278" w:rsidP="00694467">
                            <w:pPr>
                              <w:pStyle w:val="aa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91AE3D" w14:textId="77777777" w:rsidR="00257278" w:rsidRPr="00542326" w:rsidRDefault="00257278" w:rsidP="00694467">
                            <w:pPr>
                              <w:pStyle w:val="aa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90A3F9" w14:textId="77777777" w:rsidR="00257278" w:rsidRPr="00542326" w:rsidRDefault="00257278" w:rsidP="006944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441702" w14:textId="77777777" w:rsidR="00257278" w:rsidRPr="00542326" w:rsidRDefault="00257278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8DC8D0" id="Group 1" o:spid="_x0000_s1026" style="position:absolute;margin-left:59.15pt;margin-top:14.95pt;width:521.65pt;height:811.1pt;z-index:2516546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cq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ebwfyYcAbl+AgAA//8DAFBLAQItABQABgAIAAAAIQDb4fbL7gAAAIUBAAATAAAAAAAAAAAA&#10;AAAAAAAAAABbQ29udGVudF9UeXBlc10ueG1sUEsBAi0AFAAGAAgAAAAhAFr0LFu/AAAAFQEAAAsA&#10;AAAAAAAAAAAAAAAAHwEAAF9yZWxzLy5yZWxzUEsBAi0AFAAGAAgAAAAhAJ5vNyr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64D965E4" w14:textId="77777777" w:rsidR="00257278" w:rsidRPr="00542326" w:rsidRDefault="00257278" w:rsidP="00694467">
                      <w:pPr>
                        <w:pStyle w:val="aa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Змн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<v:textbox inset="1pt,1pt,1pt,1pt">
                  <w:txbxContent>
                    <w:p w14:paraId="016A17E6" w14:textId="77777777" w:rsidR="00257278" w:rsidRPr="00542326" w:rsidRDefault="00257278" w:rsidP="00694467">
                      <w:pPr>
                        <w:pStyle w:val="aa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<v:textbox inset="1pt,1pt,1pt,1pt">
                  <w:txbxContent>
                    <w:p w14:paraId="11CEA11E" w14:textId="77777777" w:rsidR="00257278" w:rsidRPr="00542326" w:rsidRDefault="00257278" w:rsidP="00694467">
                      <w:pPr>
                        <w:pStyle w:val="aa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<v:textbox inset="1pt,1pt,1pt,1pt">
                  <w:txbxContent>
                    <w:p w14:paraId="23C0547B" w14:textId="77777777" w:rsidR="00257278" w:rsidRPr="00542326" w:rsidRDefault="00257278" w:rsidP="00694467">
                      <w:pPr>
                        <w:pStyle w:val="aa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54A75433" w14:textId="77777777" w:rsidR="00257278" w:rsidRPr="00542326" w:rsidRDefault="00257278" w:rsidP="00694467">
                      <w:pPr>
                        <w:pStyle w:val="aa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791AE3D" w14:textId="77777777" w:rsidR="00257278" w:rsidRPr="00542326" w:rsidRDefault="00257278" w:rsidP="00694467">
                      <w:pPr>
                        <w:pStyle w:val="aa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2290A3F9" w14:textId="77777777" w:rsidR="00257278" w:rsidRPr="00542326" w:rsidRDefault="00257278" w:rsidP="00694467">
                      <w:pPr>
                        <w:jc w:val="center"/>
                        <w:rPr>
                          <w:rFonts w:ascii="GOST type B" w:hAnsi="GOST type B"/>
                          <w:i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74441702" w14:textId="77777777" w:rsidR="00257278" w:rsidRPr="00542326" w:rsidRDefault="00257278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94DA" w14:textId="77777777" w:rsidR="00257278" w:rsidRDefault="00257278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9CCDCE2" wp14:editId="63427928">
              <wp:simplePos x="0" y="0"/>
              <wp:positionH relativeFrom="column">
                <wp:posOffset>4655432</wp:posOffset>
              </wp:positionH>
              <wp:positionV relativeFrom="paragraph">
                <wp:posOffset>-282268</wp:posOffset>
              </wp:positionV>
              <wp:extent cx="163830" cy="184785"/>
              <wp:effectExtent l="0" t="0" r="0" b="0"/>
              <wp:wrapNone/>
              <wp:docPr id="11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CD88894" w14:textId="77777777" w:rsidR="00257278" w:rsidRPr="008B2CA2" w:rsidRDefault="00257278" w:rsidP="008B2CA2">
                          <w:pPr>
                            <w:pStyle w:val="aa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ПП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CCDCE2" id="Rectangle 349" o:spid="_x0000_s1046" style="position:absolute;margin-left:366.55pt;margin-top:-22.25pt;width:12.9pt;height:14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" filled="f" stroked="f" strokeweight=".25pt">
              <v:textbox inset="1pt,1pt,1pt,1pt">
                <w:txbxContent>
                  <w:p w14:paraId="1CD88894" w14:textId="77777777" w:rsidR="00257278" w:rsidRPr="008B2CA2" w:rsidRDefault="00257278" w:rsidP="008B2CA2">
                    <w:pPr>
                      <w:pStyle w:val="aa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82ED012" wp14:editId="06F10288">
              <wp:simplePos x="0" y="0"/>
              <wp:positionH relativeFrom="column">
                <wp:posOffset>4474437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111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DEBE8B3" w14:textId="77777777" w:rsidR="00257278" w:rsidRPr="008B2CA2" w:rsidRDefault="00257278" w:rsidP="008B2CA2">
                          <w:pPr>
                            <w:pStyle w:val="aa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2ED012" id="_x0000_s1047" style="position:absolute;margin-left:352.3pt;margin-top:-22.1pt;width:12.9pt;height:14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" filled="f" stroked="f" strokeweight=".25pt">
              <v:textbox inset="1pt,1pt,1pt,1pt">
                <w:txbxContent>
                  <w:p w14:paraId="1DEBE8B3" w14:textId="77777777" w:rsidR="00257278" w:rsidRPr="008B2CA2" w:rsidRDefault="00257278" w:rsidP="008B2CA2">
                    <w:pPr>
                      <w:pStyle w:val="aa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56704" behindDoc="0" locked="1" layoutInCell="1" allowOverlap="1" wp14:anchorId="66FAD387" wp14:editId="3F91BDC1">
              <wp:simplePos x="0" y="0"/>
              <wp:positionH relativeFrom="page">
                <wp:posOffset>719455</wp:posOffset>
              </wp:positionH>
              <wp:positionV relativeFrom="page">
                <wp:posOffset>173355</wp:posOffset>
              </wp:positionV>
              <wp:extent cx="6610985" cy="10321925"/>
              <wp:effectExtent l="0" t="0" r="37465" b="22225"/>
              <wp:wrapNone/>
              <wp:docPr id="8" name="Group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321925"/>
                        <a:chOff x="0" y="0"/>
                        <a:chExt cx="20000" cy="20000"/>
                      </a:xfrm>
                    </wpg:grpSpPr>
                    <wps:wsp>
                      <wps:cNvPr id="9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2EE0E" w14:textId="77777777" w:rsidR="00257278" w:rsidRPr="00D63151" w:rsidRDefault="00257278" w:rsidP="008B2CA2">
                            <w:pPr>
                              <w:pStyle w:val="aa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3E291" w14:textId="77777777" w:rsidR="00257278" w:rsidRPr="00D63151" w:rsidRDefault="00257278" w:rsidP="008B2CA2">
                            <w:pPr>
                              <w:pStyle w:val="aa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7C470" w14:textId="77777777" w:rsidR="00257278" w:rsidRPr="0003012F" w:rsidRDefault="00257278" w:rsidP="008B2CA2">
                            <w:pPr>
                              <w:pStyle w:val="aa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B8415" w14:textId="77777777" w:rsidR="00257278" w:rsidRPr="00D63151" w:rsidRDefault="00257278" w:rsidP="00EF1A84">
                            <w:pPr>
                              <w:pStyle w:val="aa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66821" w14:textId="77777777" w:rsidR="00257278" w:rsidRPr="0003012F" w:rsidRDefault="00257278" w:rsidP="00EF1A84">
                            <w:pPr>
                              <w:pStyle w:val="aa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41BA4" w14:textId="77777777" w:rsidR="00257278" w:rsidRPr="0003012F" w:rsidRDefault="00257278" w:rsidP="00EF1A84">
                            <w:pPr>
                              <w:pStyle w:val="aa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8AD9D" w14:textId="77777777" w:rsidR="00257278" w:rsidRPr="00072D2F" w:rsidRDefault="00257278" w:rsidP="00EF1A84">
                            <w:pPr>
                              <w:pStyle w:val="aa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 w:rsidRPr="00072D2F"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DAD51" w14:textId="77777777" w:rsidR="00257278" w:rsidRPr="007B0D76" w:rsidRDefault="00257278" w:rsidP="00EF1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0D7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ИВПЭК. 09.02.07. </w:t>
                            </w:r>
                            <w:r w:rsidRPr="00D6319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highlight w:val="yellow"/>
                              </w:rPr>
                              <w:t>23</w:t>
                            </w:r>
                            <w:r w:rsidRPr="007B0D7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80" name="Group 348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4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BD1D9" w14:textId="77777777" w:rsidR="00257278" w:rsidRPr="0003012F" w:rsidRDefault="00257278" w:rsidP="00EF1A84">
                              <w:pPr>
                                <w:pStyle w:val="aa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  <w:lang w:val="ru-RU"/>
                                </w:rPr>
                                <w:t>а</w:t>
                              </w: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зраб</w:t>
                              </w:r>
                              <w:proofErr w:type="spellEnd"/>
                              <w:r w:rsidRPr="0003012F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B2B42" w14:textId="77777777" w:rsidR="00257278" w:rsidRPr="00F56B18" w:rsidRDefault="00257278" w:rsidP="00D63151">
                              <w:pPr>
                                <w:pStyle w:val="aa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Науменко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351"/>
                      <wpg:cNvGrpSpPr>
                        <a:grpSpLocks/>
                      </wpg:cNvGrpSpPr>
                      <wpg:grpSpPr bwMode="auto">
                        <a:xfrm>
                          <a:off x="39" y="18583"/>
                          <a:ext cx="4803" cy="427"/>
                          <a:chOff x="0" y="-2040"/>
                          <a:chExt cx="20007" cy="27705"/>
                        </a:xfrm>
                      </wpg:grpSpPr>
                      <wps:wsp>
                        <wps:cNvPr id="48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804CB" w14:textId="77777777" w:rsidR="00257278" w:rsidRPr="00D63151" w:rsidRDefault="00257278" w:rsidP="00EF1A84">
                              <w:pPr>
                                <w:pStyle w:val="aa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9" y="-2040"/>
                            <a:ext cx="10718" cy="2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406CD" w14:textId="77777777" w:rsidR="00257278" w:rsidRPr="00527C55" w:rsidRDefault="00D6319F" w:rsidP="00D63151">
                              <w:pPr>
                                <w:pStyle w:val="aa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D6319F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highlight w:val="yellow"/>
                                  <w:lang w:val="ru-RU"/>
                                </w:rPr>
                                <w:t>Фамилия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35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CE087" w14:textId="77777777" w:rsidR="00257278" w:rsidRPr="0003012F" w:rsidRDefault="00257278" w:rsidP="00EF1A84">
                              <w:pPr>
                                <w:pStyle w:val="aa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3DF19" w14:textId="77777777" w:rsidR="00257278" w:rsidRPr="00626750" w:rsidRDefault="00257278" w:rsidP="00EF1A84">
                              <w:pPr>
                                <w:pStyle w:val="aa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18729AF3" w14:textId="77777777" w:rsidR="00257278" w:rsidRPr="0003012F" w:rsidRDefault="00257278" w:rsidP="00EF1A8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9" name="Group 35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ED497" w14:textId="77777777" w:rsidR="00257278" w:rsidRPr="008B2CA2" w:rsidRDefault="00257278" w:rsidP="00EF1A84">
                              <w:pPr>
                                <w:pStyle w:val="aa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69EA5" w14:textId="77777777" w:rsidR="00257278" w:rsidRPr="00626750" w:rsidRDefault="00257278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2" name="Group 36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8AA53" w14:textId="77777777" w:rsidR="00257278" w:rsidRPr="0003012F" w:rsidRDefault="00257278" w:rsidP="00EF1A84">
                              <w:pPr>
                                <w:pStyle w:val="aa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FF3C6" w14:textId="77777777" w:rsidR="00257278" w:rsidRPr="00626750" w:rsidRDefault="00257278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E0060" w14:textId="77777777" w:rsidR="00257278" w:rsidRPr="00026BF1" w:rsidRDefault="00D6319F" w:rsidP="00D63151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szCs w:val="28"/>
                              </w:rPr>
                              <w:t>Тема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1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C0509" w14:textId="77777777" w:rsidR="00257278" w:rsidRPr="008B2CA2" w:rsidRDefault="00257278" w:rsidP="00EF1A84">
                            <w:pPr>
                              <w:pStyle w:val="aa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Лит</w:t>
                            </w:r>
                            <w:proofErr w:type="spellEnd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82D3E" w14:textId="77777777" w:rsidR="00257278" w:rsidRPr="00D63151" w:rsidRDefault="00257278" w:rsidP="00EF1A84">
                            <w:pPr>
                              <w:pStyle w:val="aa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AE0C6" w14:textId="77777777" w:rsidR="00257278" w:rsidRPr="00B37265" w:rsidRDefault="00257278" w:rsidP="00EF1A84">
                            <w:pPr>
                              <w:pStyle w:val="aa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Cs w:val="2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37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FC141" w14:textId="77777777" w:rsidR="00257278" w:rsidRPr="008F4616" w:rsidRDefault="00257278" w:rsidP="00EF1A84">
                            <w:pPr>
                              <w:pStyle w:val="aa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ИВПЭК гр. 4</w:t>
                            </w:r>
                            <w:r w:rsidRPr="00693230"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FAD387" id="Group 324" o:spid="_x0000_s1048" style="position:absolute;margin-left:56.65pt;margin-top:13.65pt;width:520.55pt;height:812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">
              <v:rect id="Rectangle 325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26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27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8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9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0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31" o:spid="_x0000_s1055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2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33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34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5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822EE0E" w14:textId="77777777" w:rsidR="00257278" w:rsidRPr="00D63151" w:rsidRDefault="00257278" w:rsidP="008B2CA2">
                      <w:pPr>
                        <w:pStyle w:val="aa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0B3E291" w14:textId="77777777" w:rsidR="00257278" w:rsidRPr="00D63151" w:rsidRDefault="00257278" w:rsidP="008B2CA2">
                      <w:pPr>
                        <w:pStyle w:val="aa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847C470" w14:textId="77777777" w:rsidR="00257278" w:rsidRPr="0003012F" w:rsidRDefault="00257278" w:rsidP="008B2CA2">
                      <w:pPr>
                        <w:pStyle w:val="aa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0B3B8415" w14:textId="77777777" w:rsidR="00257278" w:rsidRPr="00D63151" w:rsidRDefault="00257278" w:rsidP="00EF1A84">
                      <w:pPr>
                        <w:pStyle w:val="aa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09766821" w14:textId="77777777" w:rsidR="00257278" w:rsidRPr="0003012F" w:rsidRDefault="00257278" w:rsidP="00EF1A84">
                      <w:pPr>
                        <w:pStyle w:val="aa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00241BA4" w14:textId="77777777" w:rsidR="00257278" w:rsidRPr="0003012F" w:rsidRDefault="00257278" w:rsidP="00EF1A84">
                      <w:pPr>
                        <w:pStyle w:val="aa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65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6638AD9D" w14:textId="77777777" w:rsidR="00257278" w:rsidRPr="00072D2F" w:rsidRDefault="00257278" w:rsidP="00EF1A84">
                      <w:pPr>
                        <w:pStyle w:val="aa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 w:rsidRPr="00072D2F"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42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107DAD51" w14:textId="77777777" w:rsidR="00257278" w:rsidRPr="007B0D76" w:rsidRDefault="00257278" w:rsidP="00EF1A8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B0D7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ИВПЭК. 09.02.07. </w:t>
                      </w:r>
                      <w:r w:rsidRPr="00D6319F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highlight w:val="yellow"/>
                        </w:rPr>
                        <w:t>23</w:t>
                      </w:r>
                      <w:r w:rsidRPr="007B0D7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ПЗ</w:t>
                      </w:r>
                    </w:p>
                  </w:txbxContent>
                </v:textbox>
              </v:rect>
              <v:line id="Line 343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44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45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346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47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348" o:spid="_x0000_s1072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700BD1D9" w14:textId="77777777" w:rsidR="00257278" w:rsidRPr="0003012F" w:rsidRDefault="00257278" w:rsidP="00EF1A84">
                        <w:pPr>
                          <w:pStyle w:val="aa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  <w:lang w:val="ru-RU"/>
                          </w:rPr>
                          <w:t>а</w:t>
                        </w: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зраб</w:t>
                        </w:r>
                        <w:proofErr w:type="spellEnd"/>
                        <w:r w:rsidRPr="0003012F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74" style="position:absolute;left:9289;top:-2939;width:10718;height:2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5BFB2B42" w14:textId="77777777" w:rsidR="00257278" w:rsidRPr="00F56B18" w:rsidRDefault="00257278" w:rsidP="00D63151">
                        <w:pPr>
                          <w:pStyle w:val="aa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Науменко</w:t>
                        </w:r>
                      </w:p>
                    </w:txbxContent>
                  </v:textbox>
                </v:rect>
              </v:group>
              <v:group id="Group 351" o:spid="_x0000_s1075" style="position:absolute;left:39;top:18583;width:4803;height:427" coordorigin=",-2040" coordsize="20007,2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3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122804CB" w14:textId="77777777" w:rsidR="00257278" w:rsidRPr="00D63151" w:rsidRDefault="00257278" w:rsidP="00EF1A84">
                        <w:pPr>
                          <w:pStyle w:val="aa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  <w:proofErr w:type="spellEnd"/>
                      </w:p>
                    </w:txbxContent>
                  </v:textbox>
                </v:rect>
                <v:rect id="Rectangle 353" o:spid="_x0000_s1077" style="position:absolute;left:9289;top:-2040;width:10718;height:27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14:paraId="2B3406CD" w14:textId="77777777" w:rsidR="00257278" w:rsidRPr="00527C55" w:rsidRDefault="00D6319F" w:rsidP="00D63151">
                        <w:pPr>
                          <w:pStyle w:val="aa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D6319F">
                          <w:rPr>
                            <w:rFonts w:ascii="Times New Roman" w:hAnsi="Times New Roman"/>
                            <w:i w:val="0"/>
                            <w:sz w:val="20"/>
                            <w:highlight w:val="yellow"/>
                            <w:lang w:val="ru-RU"/>
                          </w:rPr>
                          <w:t>Фамилия</w:t>
                        </w:r>
                      </w:p>
                    </w:txbxContent>
                  </v:textbox>
                </v:rect>
              </v:group>
              <v:group id="Group 354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3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3B8CE087" w14:textId="77777777" w:rsidR="00257278" w:rsidRPr="0003012F" w:rsidRDefault="00257278" w:rsidP="00EF1A84">
                        <w:pPr>
                          <w:pStyle w:val="aa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3E63DF19" w14:textId="77777777" w:rsidR="00257278" w:rsidRPr="00626750" w:rsidRDefault="00257278" w:rsidP="00EF1A84">
                        <w:pPr>
                          <w:pStyle w:val="aa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18729AF3" w14:textId="77777777" w:rsidR="00257278" w:rsidRPr="0003012F" w:rsidRDefault="00257278" w:rsidP="00EF1A84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</v:group>
              <v:group id="Group 357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<v:rect id="Rectangle 3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7C6ED497" w14:textId="77777777" w:rsidR="00257278" w:rsidRPr="008B2CA2" w:rsidRDefault="00257278" w:rsidP="00EF1A84">
                        <w:pPr>
                          <w:pStyle w:val="aa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6FF69EA5" w14:textId="77777777" w:rsidR="00257278" w:rsidRPr="00626750" w:rsidRDefault="00257278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<v:rect id="Rectangle 36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14:paraId="6D88AA53" w14:textId="77777777" w:rsidR="00257278" w:rsidRPr="0003012F" w:rsidRDefault="00257278" w:rsidP="00EF1A84">
                        <w:pPr>
                          <w:pStyle w:val="aa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712FF3C6" w14:textId="77777777" w:rsidR="00257278" w:rsidRPr="00626750" w:rsidRDefault="00257278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4" o:spid="_x0000_s108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" filled="f" stroked="f" strokeweight=".25pt">
                <v:textbox inset="1pt,1pt,1pt,1pt">
                  <w:txbxContent>
                    <w:p w14:paraId="5D0E0060" w14:textId="77777777" w:rsidR="00257278" w:rsidRPr="00026BF1" w:rsidRDefault="00D6319F" w:rsidP="00D63151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ascii="Times New Roman" w:hAnsi="Times New Roman" w:cs="Times New Roman"/>
                          <w:bCs/>
                          <w:i/>
                          <w:iCs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szCs w:val="28"/>
                        </w:rPr>
                        <w:t>Тема</w:t>
                      </w:r>
                    </w:p>
                  </w:txbxContent>
                </v:textbox>
              </v:rect>
              <v:line id="Line 365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66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367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368" o:spid="_x0000_s1092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682C0509" w14:textId="77777777" w:rsidR="00257278" w:rsidRPr="008B2CA2" w:rsidRDefault="00257278" w:rsidP="00EF1A84">
                      <w:pPr>
                        <w:pStyle w:val="aa"/>
                        <w:rPr>
                          <w:rFonts w:ascii="Times New Roman" w:hAnsi="Times New Roman"/>
                          <w:szCs w:val="22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Лит</w:t>
                      </w:r>
                      <w:proofErr w:type="spellEnd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69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10F82D3E" w14:textId="77777777" w:rsidR="00257278" w:rsidRPr="00D63151" w:rsidRDefault="00257278" w:rsidP="00EF1A84">
                      <w:pPr>
                        <w:pStyle w:val="aa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94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55DAE0C6" w14:textId="77777777" w:rsidR="00257278" w:rsidRPr="00B37265" w:rsidRDefault="00257278" w:rsidP="00EF1A84">
                      <w:pPr>
                        <w:pStyle w:val="aa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instrText xml:space="preserve"> NUMPAGES   \* MERGEFORMAT </w:instrTex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Cs w:val="22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72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373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6A2FC141" w14:textId="77777777" w:rsidR="00257278" w:rsidRPr="008F4616" w:rsidRDefault="00257278" w:rsidP="00EF1A84">
                      <w:pPr>
                        <w:pStyle w:val="aa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ИВПЭК гр. 4</w:t>
                      </w:r>
                      <w:r w:rsidRPr="00693230"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0</w:t>
                      </w: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A1A1A" w14:textId="77777777" w:rsidR="00B3558F" w:rsidRDefault="00CB44C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3408" w14:textId="77777777" w:rsidR="00B3558F" w:rsidRDefault="004B6B24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5680" behindDoc="0" locked="1" layoutInCell="1" allowOverlap="1" wp14:anchorId="34884C16" wp14:editId="6BDBA86E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7685CB" w14:textId="77777777" w:rsidR="00B3558F" w:rsidRPr="003D5E22" w:rsidRDefault="004B6B24" w:rsidP="00694467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86EE4" w14:textId="77777777" w:rsidR="00B3558F" w:rsidRPr="003D5E22" w:rsidRDefault="004B6B24" w:rsidP="00694467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A722C3" w14:textId="77777777" w:rsidR="00B3558F" w:rsidRPr="001659EF" w:rsidRDefault="004B6B24" w:rsidP="00694467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8956BD" w14:textId="77777777" w:rsidR="00B3558F" w:rsidRPr="001659EF" w:rsidRDefault="004B6B24" w:rsidP="00694467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C158BB" w14:textId="77777777" w:rsidR="00B3558F" w:rsidRPr="003D5E22" w:rsidRDefault="004B6B24" w:rsidP="00694467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BB2EE7" w14:textId="77777777" w:rsidR="00B3558F" w:rsidRPr="003F21C5" w:rsidRDefault="004B6B24" w:rsidP="00694467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9AA1AE" w14:textId="77777777" w:rsidR="00B3558F" w:rsidRPr="001659EF" w:rsidRDefault="004B6B24" w:rsidP="0069446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>1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73B94C" w14:textId="77777777" w:rsidR="00B3558F" w:rsidRPr="00542326" w:rsidRDefault="004B6B24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ИвПЭК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>. 09.02.05.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  <w:t>23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884C16" id="_x0000_s1118" style="position:absolute;margin-left:59.25pt;margin-top:14.25pt;width:521.65pt;height:812.15pt;z-index:251655680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">
              <v:rect id="Rectangle 2" o:spid="_x0000_s1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3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157685CB" w14:textId="77777777" w:rsidR="00B3558F" w:rsidRPr="003D5E22" w:rsidRDefault="004B6B24" w:rsidP="00694467">
                      <w:pPr>
                        <w:pStyle w:val="aa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3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78286EE4" w14:textId="77777777" w:rsidR="00B3558F" w:rsidRPr="003D5E22" w:rsidRDefault="004B6B24" w:rsidP="00694467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3BA722C3" w14:textId="77777777" w:rsidR="00B3558F" w:rsidRPr="001659EF" w:rsidRDefault="004B6B24" w:rsidP="00694467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4E8956BD" w14:textId="77777777" w:rsidR="00B3558F" w:rsidRPr="001659EF" w:rsidRDefault="004B6B24" w:rsidP="00694467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4EC158BB" w14:textId="77777777" w:rsidR="00B3558F" w:rsidRPr="003D5E22" w:rsidRDefault="004B6B24" w:rsidP="00694467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46BB2EE7" w14:textId="77777777" w:rsidR="00B3558F" w:rsidRPr="003F21C5" w:rsidRDefault="004B6B24" w:rsidP="00694467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129AA1AE" w14:textId="77777777" w:rsidR="00B3558F" w:rsidRPr="001659EF" w:rsidRDefault="004B6B24" w:rsidP="00694467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t>1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1B73B94C" w14:textId="77777777" w:rsidR="00B3558F" w:rsidRPr="00542326" w:rsidRDefault="004B6B24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ИвПЭК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>. 09.02.05.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Pr="001659EF">
                        <w:rPr>
                          <w:rFonts w:cs="Times New Roman"/>
                          <w:szCs w:val="28"/>
                          <w:highlight w:val="yellow"/>
                        </w:rPr>
                        <w:t>23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789F6" w14:textId="77777777" w:rsidR="00CB44CC" w:rsidRDefault="00CB44CC" w:rsidP="0047303E">
      <w:pPr>
        <w:spacing w:after="0" w:line="240" w:lineRule="auto"/>
      </w:pPr>
      <w:r>
        <w:separator/>
      </w:r>
    </w:p>
  </w:footnote>
  <w:footnote w:type="continuationSeparator" w:id="0">
    <w:p w14:paraId="224491D4" w14:textId="77777777" w:rsidR="00CB44CC" w:rsidRDefault="00CB44CC" w:rsidP="00473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1095" w14:textId="77777777" w:rsidR="00257278" w:rsidRDefault="00257278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4D995C9" wp14:editId="4A5413F0">
              <wp:simplePos x="0" y="0"/>
              <wp:positionH relativeFrom="column">
                <wp:posOffset>171450</wp:posOffset>
              </wp:positionH>
              <wp:positionV relativeFrom="paragraph">
                <wp:posOffset>-264160</wp:posOffset>
              </wp:positionV>
              <wp:extent cx="6624955" cy="10300970"/>
              <wp:effectExtent l="0" t="0" r="4445" b="5080"/>
              <wp:wrapNone/>
              <wp:docPr id="1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3009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D91AAA" id="Rectangle 2" o:spid="_x0000_s1026" style="position:absolute;margin-left:13.5pt;margin-top:-20.8pt;width:521.65pt;height:811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C189" w14:textId="77777777" w:rsidR="00257278" w:rsidRDefault="0025727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5E9FF" w14:textId="77777777" w:rsidR="00B3558F" w:rsidRDefault="004B6B24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55297B8A" wp14:editId="33754296">
              <wp:simplePos x="0" y="0"/>
              <wp:positionH relativeFrom="margin">
                <wp:posOffset>-174625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CC8B65" w14:textId="77777777" w:rsidR="00B3558F" w:rsidRPr="003D5E22" w:rsidRDefault="004B6B24" w:rsidP="003F21C5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CE7569" w14:textId="77777777" w:rsidR="00B3558F" w:rsidRPr="003D5E22" w:rsidRDefault="004B6B24" w:rsidP="003F21C5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0B54D" w14:textId="77777777" w:rsidR="00B3558F" w:rsidRPr="001659EF" w:rsidRDefault="004B6B24" w:rsidP="003F21C5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E9770F" w14:textId="77777777" w:rsidR="00B3558F" w:rsidRPr="001659EF" w:rsidRDefault="004B6B24" w:rsidP="003F21C5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E692E5" w14:textId="77777777" w:rsidR="00B3558F" w:rsidRPr="003D5E22" w:rsidRDefault="004B6B24" w:rsidP="003F21C5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18571C" w14:textId="77777777" w:rsidR="00B3558F" w:rsidRPr="003F21C5" w:rsidRDefault="004B6B24" w:rsidP="003F21C5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90FF66" w14:textId="77777777" w:rsidR="00B3558F" w:rsidRPr="00A95A72" w:rsidRDefault="004B6B24" w:rsidP="003F21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  <w:lang w:val="uk-UA"/>
                              </w:rPr>
                            </w:pPr>
                            <w:r w:rsidRPr="00A95A72">
                              <w:rPr>
                                <w:rFonts w:ascii="Times New Roman" w:hAnsi="Times New Roman"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A95A72">
                              <w:rPr>
                                <w:rFonts w:ascii="Times New Roman" w:hAnsi="Times New Roman"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A95A72">
                              <w:rPr>
                                <w:rFonts w:ascii="Times New Roman" w:hAnsi="Times New Roman"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A95A72">
                              <w:rPr>
                                <w:rFonts w:ascii="Times New Roman" w:hAnsi="Times New Roman" w:cs="Times New Roman"/>
                                <w:noProof/>
                                <w:szCs w:val="28"/>
                                <w:lang w:val="uk-UA"/>
                              </w:rPr>
                              <w:t>4</w:t>
                            </w:r>
                            <w:r w:rsidRPr="00A95A72">
                              <w:rPr>
                                <w:rFonts w:ascii="Times New Roman" w:hAnsi="Times New Roman"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BB027F" w14:textId="77777777" w:rsidR="00B3558F" w:rsidRPr="00A95A72" w:rsidRDefault="004B6B24" w:rsidP="003F21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95A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ИВПЭК. 09.02.07. </w:t>
                            </w:r>
                            <w:r w:rsidRPr="00D631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23</w:t>
                            </w:r>
                            <w:r w:rsidRPr="00A95A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297B8A" id="_x0000_s1098" style="position:absolute;margin-left:-13.75pt;margin-top:14.45pt;width:521.65pt;height:812.15pt;z-index:251657728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14:paraId="6DCC8B65" w14:textId="77777777" w:rsidR="00B3558F" w:rsidRPr="003D5E22" w:rsidRDefault="004B6B24" w:rsidP="003F21C5">
                      <w:pPr>
                        <w:pStyle w:val="aa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<v:textbox inset="1pt,1pt,1pt,1pt">
                  <w:txbxContent>
                    <w:p w14:paraId="0CCE7569" w14:textId="77777777" w:rsidR="00B3558F" w:rsidRPr="003D5E22" w:rsidRDefault="004B6B24" w:rsidP="003F21C5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<v:textbox inset="1pt,1pt,1pt,1pt">
                  <w:txbxContent>
                    <w:p w14:paraId="7270B54D" w14:textId="77777777" w:rsidR="00B3558F" w:rsidRPr="001659EF" w:rsidRDefault="004B6B24" w:rsidP="003F21C5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<v:textbox inset="1pt,1pt,1pt,1pt">
                  <w:txbxContent>
                    <w:p w14:paraId="31E9770F" w14:textId="77777777" w:rsidR="00B3558F" w:rsidRPr="001659EF" w:rsidRDefault="004B6B24" w:rsidP="003F21C5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<v:textbox inset="1pt,1pt,1pt,1pt">
                  <w:txbxContent>
                    <w:p w14:paraId="02E692E5" w14:textId="77777777" w:rsidR="00B3558F" w:rsidRPr="003D5E22" w:rsidRDefault="004B6B24" w:rsidP="003F21C5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14:paraId="6618571C" w14:textId="77777777" w:rsidR="00B3558F" w:rsidRPr="003F21C5" w:rsidRDefault="004B6B24" w:rsidP="003F21C5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0690FF66" w14:textId="77777777" w:rsidR="00B3558F" w:rsidRPr="00A95A72" w:rsidRDefault="004B6B24" w:rsidP="003F21C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  <w:lang w:val="uk-UA"/>
                        </w:rPr>
                      </w:pPr>
                      <w:r w:rsidRPr="00A95A72">
                        <w:rPr>
                          <w:rFonts w:ascii="Times New Roman" w:hAnsi="Times New Roman"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A95A72">
                        <w:rPr>
                          <w:rFonts w:ascii="Times New Roman" w:hAnsi="Times New Roman"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A95A72">
                        <w:rPr>
                          <w:rFonts w:ascii="Times New Roman" w:hAnsi="Times New Roman"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Pr="00A95A72">
                        <w:rPr>
                          <w:rFonts w:ascii="Times New Roman" w:hAnsi="Times New Roman" w:cs="Times New Roman"/>
                          <w:noProof/>
                          <w:szCs w:val="28"/>
                          <w:lang w:val="uk-UA"/>
                        </w:rPr>
                        <w:t>4</w:t>
                      </w:r>
                      <w:r w:rsidRPr="00A95A72">
                        <w:rPr>
                          <w:rFonts w:ascii="Times New Roman" w:hAnsi="Times New Roman"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0FBB027F" w14:textId="77777777" w:rsidR="00B3558F" w:rsidRPr="00A95A72" w:rsidRDefault="004B6B24" w:rsidP="003F21C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95A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ИВПЭК. 09.02.07. </w:t>
                      </w:r>
                      <w:r w:rsidRPr="00D6319F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23</w:t>
                      </w:r>
                      <w:r w:rsidRPr="00A95A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44F9"/>
    <w:multiLevelType w:val="multilevel"/>
    <w:tmpl w:val="1CC8837E"/>
    <w:lvl w:ilvl="0">
      <w:start w:val="1"/>
      <w:numFmt w:val="decimal"/>
      <w:pStyle w:val="Listnums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9670756"/>
    <w:multiLevelType w:val="multilevel"/>
    <w:tmpl w:val="82348352"/>
    <w:lvl w:ilvl="0">
      <w:start w:val="1"/>
      <w:numFmt w:val="bullet"/>
      <w:pStyle w:val="ListMain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19"/>
    <w:rsid w:val="00026BF1"/>
    <w:rsid w:val="000622BB"/>
    <w:rsid w:val="00066105"/>
    <w:rsid w:val="00097EA3"/>
    <w:rsid w:val="000C1A97"/>
    <w:rsid w:val="000E3BE8"/>
    <w:rsid w:val="00117661"/>
    <w:rsid w:val="00152A83"/>
    <w:rsid w:val="00185399"/>
    <w:rsid w:val="001A4968"/>
    <w:rsid w:val="001B5477"/>
    <w:rsid w:val="001D3735"/>
    <w:rsid w:val="002008D2"/>
    <w:rsid w:val="00203C6F"/>
    <w:rsid w:val="00257068"/>
    <w:rsid w:val="00257278"/>
    <w:rsid w:val="0028177F"/>
    <w:rsid w:val="00290DBE"/>
    <w:rsid w:val="00294731"/>
    <w:rsid w:val="002A4941"/>
    <w:rsid w:val="002E0E95"/>
    <w:rsid w:val="002E19E9"/>
    <w:rsid w:val="002E479D"/>
    <w:rsid w:val="002F1386"/>
    <w:rsid w:val="00321C2B"/>
    <w:rsid w:val="0035628E"/>
    <w:rsid w:val="003563A5"/>
    <w:rsid w:val="00377321"/>
    <w:rsid w:val="003A16FD"/>
    <w:rsid w:val="00415D60"/>
    <w:rsid w:val="004273E5"/>
    <w:rsid w:val="00440CC8"/>
    <w:rsid w:val="004506EB"/>
    <w:rsid w:val="004550E3"/>
    <w:rsid w:val="0047303E"/>
    <w:rsid w:val="004760A7"/>
    <w:rsid w:val="00480906"/>
    <w:rsid w:val="00491236"/>
    <w:rsid w:val="0049742E"/>
    <w:rsid w:val="004A7C38"/>
    <w:rsid w:val="004B6B24"/>
    <w:rsid w:val="004F0E51"/>
    <w:rsid w:val="005172A9"/>
    <w:rsid w:val="0052692E"/>
    <w:rsid w:val="00562CE5"/>
    <w:rsid w:val="0057353F"/>
    <w:rsid w:val="005A4EE8"/>
    <w:rsid w:val="005A78D0"/>
    <w:rsid w:val="005F0B24"/>
    <w:rsid w:val="005F0F50"/>
    <w:rsid w:val="00657E65"/>
    <w:rsid w:val="00696842"/>
    <w:rsid w:val="006C38A2"/>
    <w:rsid w:val="006E4AD8"/>
    <w:rsid w:val="006E72F7"/>
    <w:rsid w:val="007703DD"/>
    <w:rsid w:val="00787692"/>
    <w:rsid w:val="007B0D76"/>
    <w:rsid w:val="007E4113"/>
    <w:rsid w:val="007F30C3"/>
    <w:rsid w:val="007F33E4"/>
    <w:rsid w:val="0081784D"/>
    <w:rsid w:val="00824A73"/>
    <w:rsid w:val="008338CA"/>
    <w:rsid w:val="00835A36"/>
    <w:rsid w:val="00852153"/>
    <w:rsid w:val="00853D35"/>
    <w:rsid w:val="008A7826"/>
    <w:rsid w:val="009045FA"/>
    <w:rsid w:val="00906AFE"/>
    <w:rsid w:val="009246F4"/>
    <w:rsid w:val="00943A7B"/>
    <w:rsid w:val="009445DF"/>
    <w:rsid w:val="00946189"/>
    <w:rsid w:val="00951963"/>
    <w:rsid w:val="00997947"/>
    <w:rsid w:val="009C1E82"/>
    <w:rsid w:val="009F4E60"/>
    <w:rsid w:val="009F60C6"/>
    <w:rsid w:val="00A35DCB"/>
    <w:rsid w:val="00A50710"/>
    <w:rsid w:val="00A54AE2"/>
    <w:rsid w:val="00A54DFD"/>
    <w:rsid w:val="00A71A74"/>
    <w:rsid w:val="00A8140D"/>
    <w:rsid w:val="00A93854"/>
    <w:rsid w:val="00A95A72"/>
    <w:rsid w:val="00AF7714"/>
    <w:rsid w:val="00B13CE3"/>
    <w:rsid w:val="00B578DC"/>
    <w:rsid w:val="00B954AA"/>
    <w:rsid w:val="00BC2F09"/>
    <w:rsid w:val="00BC5B19"/>
    <w:rsid w:val="00BF63F9"/>
    <w:rsid w:val="00C17A6C"/>
    <w:rsid w:val="00C21B67"/>
    <w:rsid w:val="00C21F8E"/>
    <w:rsid w:val="00C529E7"/>
    <w:rsid w:val="00C547F4"/>
    <w:rsid w:val="00CA01E5"/>
    <w:rsid w:val="00CB44CC"/>
    <w:rsid w:val="00CC4F56"/>
    <w:rsid w:val="00CE2512"/>
    <w:rsid w:val="00D31513"/>
    <w:rsid w:val="00D53A4E"/>
    <w:rsid w:val="00D62262"/>
    <w:rsid w:val="00D6319F"/>
    <w:rsid w:val="00D675BC"/>
    <w:rsid w:val="00D7623E"/>
    <w:rsid w:val="00DA6B64"/>
    <w:rsid w:val="00DD7BB0"/>
    <w:rsid w:val="00E13BF5"/>
    <w:rsid w:val="00E20BB5"/>
    <w:rsid w:val="00E42BCD"/>
    <w:rsid w:val="00E70A19"/>
    <w:rsid w:val="00EA3056"/>
    <w:rsid w:val="00EB1DB7"/>
    <w:rsid w:val="00EB21F1"/>
    <w:rsid w:val="00EB4983"/>
    <w:rsid w:val="00F16DB0"/>
    <w:rsid w:val="00F40F63"/>
    <w:rsid w:val="00F57D90"/>
    <w:rsid w:val="00F71577"/>
    <w:rsid w:val="00F77499"/>
    <w:rsid w:val="00F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2D2803"/>
  <w15:chartTrackingRefBased/>
  <w15:docId w15:val="{09AEFDFC-1127-4B95-A96E-DC62531D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EA3"/>
  </w:style>
  <w:style w:type="paragraph" w:styleId="1">
    <w:name w:val="heading 1"/>
    <w:basedOn w:val="a"/>
    <w:next w:val="a"/>
    <w:link w:val="10"/>
    <w:uiPriority w:val="9"/>
    <w:qFormat/>
    <w:rsid w:val="00097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2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4D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278"/>
    <w:pPr>
      <w:keepNext/>
      <w:keepLines/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ck-text">
    <w:name w:val="Pick-text"/>
    <w:basedOn w:val="Picturemain"/>
    <w:link w:val="Pick-text0"/>
    <w:qFormat/>
    <w:rsid w:val="00152A83"/>
    <w:pPr>
      <w:spacing w:after="420"/>
      <w:ind w:firstLine="709"/>
    </w:pPr>
    <w:rPr>
      <w:bCs w:val="0"/>
      <w:noProof/>
      <w:lang w:eastAsia="ru-RU"/>
    </w:rPr>
  </w:style>
  <w:style w:type="character" w:customStyle="1" w:styleId="Pick-text0">
    <w:name w:val="Pick-text Знак"/>
    <w:basedOn w:val="10"/>
    <w:link w:val="Pick-text"/>
    <w:rsid w:val="00152A83"/>
    <w:rPr>
      <w:rFonts w:ascii="Times New Roman" w:eastAsiaTheme="majorEastAsia" w:hAnsi="Times New Roman" w:cstheme="majorBidi"/>
      <w:noProof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7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erlower">
    <w:name w:val="Header_lower"/>
    <w:basedOn w:val="a"/>
    <w:link w:val="Headerlower0"/>
    <w:qFormat/>
    <w:rsid w:val="00026BF1"/>
    <w:pPr>
      <w:spacing w:after="0" w:line="360" w:lineRule="auto"/>
      <w:ind w:firstLine="709"/>
      <w:jc w:val="both"/>
      <w:outlineLvl w:val="1"/>
    </w:pPr>
    <w:rPr>
      <w:rFonts w:ascii="Times New Roman" w:hAnsi="Times New Roman"/>
      <w:bCs/>
      <w:noProof/>
      <w:sz w:val="28"/>
      <w:lang w:eastAsia="ru-RU"/>
    </w:rPr>
  </w:style>
  <w:style w:type="character" w:customStyle="1" w:styleId="Headerlower0">
    <w:name w:val="Header_lower Знак"/>
    <w:basedOn w:val="a0"/>
    <w:link w:val="Headerlower"/>
    <w:rsid w:val="00026BF1"/>
    <w:rPr>
      <w:rFonts w:ascii="Times New Roman" w:hAnsi="Times New Roman"/>
      <w:bCs/>
      <w:noProof/>
      <w:sz w:val="28"/>
      <w:lang w:eastAsia="ru-RU"/>
    </w:rPr>
  </w:style>
  <w:style w:type="paragraph" w:customStyle="1" w:styleId="HeaderMain">
    <w:name w:val="Header_Main"/>
    <w:basedOn w:val="1"/>
    <w:link w:val="HeaderMain0"/>
    <w:qFormat/>
    <w:rsid w:val="00C21F8E"/>
    <w:pPr>
      <w:spacing w:before="480" w:after="480" w:line="360" w:lineRule="auto"/>
      <w:jc w:val="center"/>
    </w:pPr>
    <w:rPr>
      <w:rFonts w:ascii="Times New Roman" w:hAnsi="Times New Roman"/>
      <w:bCs/>
      <w:noProof/>
      <w:color w:val="000000" w:themeColor="text1"/>
      <w:lang w:eastAsia="ru-RU"/>
    </w:rPr>
  </w:style>
  <w:style w:type="character" w:customStyle="1" w:styleId="HeaderMain0">
    <w:name w:val="Header_Main Знак"/>
    <w:basedOn w:val="10"/>
    <w:link w:val="HeaderMain"/>
    <w:rsid w:val="00C21F8E"/>
    <w:rPr>
      <w:rFonts w:ascii="Times New Roman" w:eastAsiaTheme="majorEastAsia" w:hAnsi="Times New Roman" w:cstheme="majorBidi"/>
      <w:bCs/>
      <w:noProof/>
      <w:color w:val="000000" w:themeColor="text1"/>
      <w:sz w:val="32"/>
      <w:szCs w:val="32"/>
      <w:lang w:eastAsia="ru-RU"/>
    </w:rPr>
  </w:style>
  <w:style w:type="paragraph" w:customStyle="1" w:styleId="ListMain">
    <w:name w:val="List_Main"/>
    <w:basedOn w:val="a"/>
    <w:link w:val="ListMain0"/>
    <w:qFormat/>
    <w:rsid w:val="005F0F50"/>
    <w:pPr>
      <w:numPr>
        <w:numId w:val="2"/>
      </w:numPr>
      <w:spacing w:after="0" w:line="360" w:lineRule="auto"/>
      <w:jc w:val="both"/>
    </w:pPr>
    <w:rPr>
      <w:rFonts w:ascii="Times New Roman" w:hAnsi="Times New Roman"/>
      <w:bCs/>
      <w:sz w:val="28"/>
    </w:rPr>
  </w:style>
  <w:style w:type="character" w:customStyle="1" w:styleId="ListMain0">
    <w:name w:val="List_Main Знак"/>
    <w:basedOn w:val="a0"/>
    <w:link w:val="ListMain"/>
    <w:rsid w:val="005F0F50"/>
    <w:rPr>
      <w:rFonts w:ascii="Times New Roman" w:hAnsi="Times New Roman"/>
      <w:bCs/>
      <w:sz w:val="28"/>
    </w:rPr>
  </w:style>
  <w:style w:type="paragraph" w:customStyle="1" w:styleId="Listnums">
    <w:name w:val="List_nums"/>
    <w:basedOn w:val="a"/>
    <w:link w:val="Listnums0"/>
    <w:qFormat/>
    <w:rsid w:val="005F0F50"/>
    <w:pPr>
      <w:numPr>
        <w:numId w:val="1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Listnums0">
    <w:name w:val="List_nums Знак"/>
    <w:basedOn w:val="a0"/>
    <w:link w:val="Listnums"/>
    <w:rsid w:val="005F0F50"/>
    <w:rPr>
      <w:rFonts w:ascii="Times New Roman" w:hAnsi="Times New Roman"/>
      <w:sz w:val="28"/>
    </w:rPr>
  </w:style>
  <w:style w:type="paragraph" w:customStyle="1" w:styleId="ParagraphMain">
    <w:name w:val="Paragraph_Main"/>
    <w:basedOn w:val="a"/>
    <w:link w:val="ParagraphMain0"/>
    <w:qFormat/>
    <w:rsid w:val="005F0F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ParagraphMain0">
    <w:name w:val="Paragraph_Main Знак"/>
    <w:basedOn w:val="a0"/>
    <w:link w:val="ParagraphMain"/>
    <w:rsid w:val="005F0F50"/>
    <w:rPr>
      <w:rFonts w:ascii="Times New Roman" w:hAnsi="Times New Roman"/>
      <w:sz w:val="28"/>
    </w:rPr>
  </w:style>
  <w:style w:type="paragraph" w:customStyle="1" w:styleId="Picturemain">
    <w:name w:val="Picture_main"/>
    <w:basedOn w:val="a"/>
    <w:link w:val="Picturemain0"/>
    <w:qFormat/>
    <w:rsid w:val="005F0F50"/>
    <w:pPr>
      <w:spacing w:line="360" w:lineRule="auto"/>
      <w:ind w:firstLine="708"/>
      <w:jc w:val="center"/>
    </w:pPr>
    <w:rPr>
      <w:rFonts w:ascii="Times New Roman" w:hAnsi="Times New Roman"/>
      <w:bCs/>
      <w:sz w:val="28"/>
    </w:rPr>
  </w:style>
  <w:style w:type="character" w:customStyle="1" w:styleId="Picturemain0">
    <w:name w:val="Picture_main Знак"/>
    <w:basedOn w:val="a0"/>
    <w:link w:val="Picturemain"/>
    <w:rsid w:val="005F0F50"/>
    <w:rPr>
      <w:rFonts w:ascii="Times New Roman" w:hAnsi="Times New Roman"/>
      <w:bCs/>
      <w:sz w:val="28"/>
    </w:rPr>
  </w:style>
  <w:style w:type="table" w:styleId="a3">
    <w:name w:val="Table Grid"/>
    <w:basedOn w:val="a1"/>
    <w:uiPriority w:val="39"/>
    <w:rsid w:val="001B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7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303E"/>
  </w:style>
  <w:style w:type="paragraph" w:styleId="a6">
    <w:name w:val="footer"/>
    <w:basedOn w:val="a"/>
    <w:link w:val="a7"/>
    <w:uiPriority w:val="99"/>
    <w:unhideWhenUsed/>
    <w:rsid w:val="0047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303E"/>
  </w:style>
  <w:style w:type="character" w:customStyle="1" w:styleId="40">
    <w:name w:val="Заголовок 4 Знак"/>
    <w:basedOn w:val="a0"/>
    <w:link w:val="4"/>
    <w:uiPriority w:val="9"/>
    <w:semiHidden/>
    <w:rsid w:val="00A54D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EB2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B2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Strong"/>
    <w:basedOn w:val="a0"/>
    <w:uiPriority w:val="22"/>
    <w:qFormat/>
    <w:rsid w:val="00EB21F1"/>
    <w:rPr>
      <w:b/>
      <w:bCs/>
    </w:rPr>
  </w:style>
  <w:style w:type="paragraph" w:styleId="a9">
    <w:name w:val="Normal (Web)"/>
    <w:basedOn w:val="a"/>
    <w:uiPriority w:val="99"/>
    <w:unhideWhenUsed/>
    <w:rsid w:val="00AF7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E3BE8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25727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customStyle="1" w:styleId="aa">
    <w:name w:val="Чертежный"/>
    <w:rsid w:val="00257278"/>
    <w:pPr>
      <w:spacing w:after="0" w:line="240" w:lineRule="auto"/>
      <w:jc w:val="center"/>
    </w:pPr>
    <w:rPr>
      <w:rFonts w:ascii="ISOCPEUR" w:eastAsia="Times New Roman" w:hAnsi="ISOCPEUR" w:cs="Times New Roman"/>
      <w:i/>
      <w:sz w:val="24"/>
      <w:szCs w:val="20"/>
      <w:lang w:val="uk-UA" w:eastAsia="ru-RU"/>
    </w:rPr>
  </w:style>
  <w:style w:type="paragraph" w:styleId="ab">
    <w:name w:val="No Spacing"/>
    <w:link w:val="ac"/>
    <w:uiPriority w:val="1"/>
    <w:rsid w:val="002572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257278"/>
    <w:rPr>
      <w:color w:val="0000FF"/>
      <w:u w:val="single"/>
    </w:rPr>
  </w:style>
  <w:style w:type="paragraph" w:customStyle="1" w:styleId="11">
    <w:name w:val="Стиль1"/>
    <w:basedOn w:val="a"/>
    <w:rsid w:val="00257278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257278"/>
    <w:pPr>
      <w:tabs>
        <w:tab w:val="right" w:leader="dot" w:pos="9515"/>
      </w:tabs>
      <w:spacing w:after="100" w:line="360" w:lineRule="auto"/>
      <w:jc w:val="both"/>
    </w:pPr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257278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57278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rsid w:val="00257278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0"/>
    <w:rsid w:val="00257278"/>
  </w:style>
  <w:style w:type="character" w:customStyle="1" w:styleId="mw-editsection">
    <w:name w:val="mw-editsection"/>
    <w:basedOn w:val="a0"/>
    <w:rsid w:val="00257278"/>
  </w:style>
  <w:style w:type="character" w:customStyle="1" w:styleId="mw-editsection-bracket">
    <w:name w:val="mw-editsection-bracket"/>
    <w:basedOn w:val="a0"/>
    <w:rsid w:val="00257278"/>
  </w:style>
  <w:style w:type="character" w:customStyle="1" w:styleId="mw-editsection-divider">
    <w:name w:val="mw-editsection-divider"/>
    <w:basedOn w:val="a0"/>
    <w:rsid w:val="00257278"/>
  </w:style>
  <w:style w:type="character" w:styleId="af1">
    <w:name w:val="Emphasis"/>
    <w:basedOn w:val="a0"/>
    <w:uiPriority w:val="20"/>
    <w:rsid w:val="00257278"/>
    <w:rPr>
      <w:i/>
      <w:iCs/>
    </w:rPr>
  </w:style>
  <w:style w:type="character" w:customStyle="1" w:styleId="keyword">
    <w:name w:val="keyword"/>
    <w:basedOn w:val="a0"/>
    <w:rsid w:val="00257278"/>
  </w:style>
  <w:style w:type="character" w:customStyle="1" w:styleId="ac">
    <w:name w:val="Без интервала Знак"/>
    <w:basedOn w:val="a0"/>
    <w:link w:val="ab"/>
    <w:uiPriority w:val="1"/>
    <w:rsid w:val="00257278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257278"/>
    <w:pPr>
      <w:spacing w:after="100" w:line="360" w:lineRule="auto"/>
      <w:ind w:left="280"/>
      <w:jc w:val="both"/>
    </w:pPr>
    <w:rPr>
      <w:rFonts w:ascii="Times New Roman" w:hAnsi="Times New Roman"/>
      <w:sz w:val="28"/>
    </w:rPr>
  </w:style>
  <w:style w:type="character" w:styleId="af2">
    <w:name w:val="Unresolved Mention"/>
    <w:basedOn w:val="a0"/>
    <w:uiPriority w:val="99"/>
    <w:semiHidden/>
    <w:unhideWhenUsed/>
    <w:rsid w:val="00257278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257278"/>
    <w:pPr>
      <w:spacing w:after="0" w:line="240" w:lineRule="auto"/>
      <w:jc w:val="both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7278"/>
    <w:rPr>
      <w:rFonts w:ascii="Consolas" w:hAnsi="Consolas"/>
      <w:sz w:val="20"/>
      <w:szCs w:val="20"/>
    </w:rPr>
  </w:style>
  <w:style w:type="paragraph" w:customStyle="1" w:styleId="af3">
    <w:name w:val="Обычный текст"/>
    <w:basedOn w:val="ab"/>
    <w:rsid w:val="00257278"/>
    <w:rPr>
      <w:bCs/>
    </w:rPr>
  </w:style>
  <w:style w:type="paragraph" w:customStyle="1" w:styleId="Tableatext">
    <w:name w:val="Table_a_text"/>
    <w:basedOn w:val="ParagraphMain"/>
    <w:link w:val="Tableatext0"/>
    <w:qFormat/>
    <w:rsid w:val="00CE2512"/>
    <w:pPr>
      <w:spacing w:before="420"/>
    </w:pPr>
  </w:style>
  <w:style w:type="character" w:customStyle="1" w:styleId="Tableatext0">
    <w:name w:val="Table_a_text Знак"/>
    <w:basedOn w:val="ParagraphMain0"/>
    <w:link w:val="Tableatext"/>
    <w:rsid w:val="00CE251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rive\Documents\&#1053;&#1072;&#1089;&#1090;&#1088;&#1072;&#1080;&#1074;&#1072;&#1077;&#1084;&#1099;&#1077;%20&#1096;&#1072;&#1073;&#1083;&#1086;&#1085;&#1099;%20Office\&#1050;&#1091;&#1088;&#1089;&#1086;&#1074;&#1072;&#1103;_&#1086;&#1092;&#1086;&#1088;&#1084;&#1083;&#1077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DBFED-0174-4968-8EE9-28521911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Курсовая_оформление.dotx</Template>
  <TotalTime>10</TotalTime>
  <Pages>11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Conrive</dc:creator>
  <cp:keywords/>
  <dc:description/>
  <cp:lastModifiedBy>Иван Науменко</cp:lastModifiedBy>
  <cp:revision>1</cp:revision>
  <dcterms:created xsi:type="dcterms:W3CDTF">2025-03-05T15:03:00Z</dcterms:created>
  <dcterms:modified xsi:type="dcterms:W3CDTF">2025-03-05T15:14:00Z</dcterms:modified>
</cp:coreProperties>
</file>